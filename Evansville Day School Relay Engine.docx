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7440062"/>
    <w:p w:rsidR="005406CA" w:rsidRDefault="000A6047" w:rsidP="005406CA">
      <w:pPr>
        <w:pStyle w:val="Title"/>
      </w:pPr>
      <w:sdt>
        <w:sdtPr>
          <w:id w:val="-1410150343"/>
          <w:docPartObj>
            <w:docPartGallery w:val="Cover Pages"/>
            <w:docPartUnique/>
          </w:docPartObj>
        </w:sdtPr>
        <w:sdtEndPr>
          <w:rPr>
            <w:noProof/>
            <w:color w:val="775F55" w:themeColor="text2"/>
            <w:sz w:val="32"/>
            <w:szCs w:val="32"/>
          </w:rPr>
        </w:sdtEndPr>
        <w:sdtContent>
          <w:r w:rsidR="005A71B8">
            <w:rPr>
              <w:noProof/>
              <w:lang w:eastAsia="en-US"/>
            </w:rPr>
            <mc:AlternateContent>
              <mc:Choice Requires="wps">
                <w:drawing>
                  <wp:anchor distT="0" distB="0" distL="114300" distR="114300" simplePos="0" relativeHeight="251661312" behindDoc="0" locked="1" layoutInCell="1" allowOverlap="1">
                    <wp:simplePos x="0" y="0"/>
                    <wp:positionH relativeFrom="margin">
                      <wp:posOffset>2930525</wp:posOffset>
                    </wp:positionH>
                    <wp:positionV relativeFrom="page">
                      <wp:posOffset>7981950</wp:posOffset>
                    </wp:positionV>
                    <wp:extent cx="5753100" cy="1466850"/>
                    <wp:effectExtent l="0" t="0" r="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rsidP="008A14FD">
                                <w:pPr>
                                  <w:pStyle w:val="Subtitle"/>
                                  <w:jc w:val="left"/>
                                </w:pPr>
                                <w:r>
                                  <w:t>Presented by</w:t>
                                </w:r>
                                <w:r w:rsidR="008A14FD">
                                  <w:t>:</w:t>
                                </w:r>
                                <w:r w:rsidR="008A14FD">
                                  <w:tab/>
                                  <w:t>tristan weihmann</w:t>
                                </w:r>
                              </w:p>
                              <w:p w:rsidR="008A14FD" w:rsidRDefault="008A14FD" w:rsidP="008A14FD">
                                <w:pPr>
                                  <w:pStyle w:val="Subtitle"/>
                                  <w:ind w:left="1512" w:firstLine="648"/>
                                  <w:jc w:val="left"/>
                                </w:pPr>
                                <w:r>
                                  <w:t>Shane Ritz</w:t>
                                </w:r>
                              </w:p>
                              <w:p w:rsidR="008A14FD" w:rsidRDefault="008A14FD" w:rsidP="008A14FD">
                                <w:pPr>
                                  <w:pStyle w:val="Subtitle"/>
                                  <w:jc w:val="left"/>
                                </w:pPr>
                                <w:r>
                                  <w:tab/>
                                </w:r>
                                <w:r>
                                  <w:tab/>
                                </w:r>
                                <w:r>
                                  <w:tab/>
                                  <w:t>Lynnzee Matthews</w:t>
                                </w:r>
                              </w:p>
                              <w:p w:rsidR="008A14FD" w:rsidRDefault="008A14FD" w:rsidP="008A14FD">
                                <w:pPr>
                                  <w:pStyle w:val="Subtitle"/>
                                  <w:jc w:val="left"/>
                                </w:pPr>
                                <w:r>
                                  <w:tab/>
                                </w:r>
                                <w:r>
                                  <w:tab/>
                                </w:r>
                                <w:r>
                                  <w:tab/>
                                  <w:t>Matthew Floyd</w:t>
                                </w:r>
                              </w:p>
                              <w:p w:rsidR="008A14FD" w:rsidRPr="008A14FD" w:rsidRDefault="008A14FD" w:rsidP="008A14FD">
                                <w:pPr>
                                  <w:pStyle w:val="Subtitle"/>
                                  <w:jc w:val="left"/>
                                </w:pPr>
                                <w:r>
                                  <w:tab/>
                                </w:r>
                                <w:r>
                                  <w:tab/>
                                </w:r>
                                <w:r>
                                  <w:tab/>
                                  <w:t>Dylan Claywell</w:t>
                                </w:r>
                              </w:p>
                              <w:p w:rsidR="008A14FD" w:rsidRPr="008A14FD" w:rsidRDefault="008A14FD" w:rsidP="008A14FD">
                                <w:r>
                                  <w:tab/>
                                </w:r>
                                <w:r>
                                  <w:tab/>
                                </w:r>
                                <w:r>
                                  <w:tab/>
                                </w:r>
                                <w:r>
                                  <w:tab/>
                                </w:r>
                                <w:r>
                                  <w:tab/>
                                </w:r>
                              </w:p>
                              <w:p w:rsidR="006547ED" w:rsidRDefault="006547ED">
                                <w:pPr>
                                  <w:pStyle w:val="Contactinfo"/>
                                </w:pPr>
                              </w:p>
                              <w:p w:rsidR="006547ED" w:rsidRDefault="005A71B8">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230.75pt;margin-top:628.5pt;width:453pt;height:115.5pt;z-index:251661312;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" filled="f" stroked="f" strokeweight=".5pt">
                    <v:textbox inset="0,0,0,0">
                      <w:txbxContent>
                        <w:p w:rsidR="006547ED" w:rsidRDefault="005A71B8" w:rsidP="008A14FD">
                          <w:pPr>
                            <w:pStyle w:val="Subtitle"/>
                            <w:jc w:val="left"/>
                          </w:pPr>
                          <w:r>
                            <w:t>Presented by</w:t>
                          </w:r>
                          <w:r w:rsidR="008A14FD">
                            <w:t>:</w:t>
                          </w:r>
                          <w:r w:rsidR="008A14FD">
                            <w:tab/>
                            <w:t>tristan weihmann</w:t>
                          </w:r>
                        </w:p>
                        <w:p w:rsidR="008A14FD" w:rsidRDefault="008A14FD" w:rsidP="008A14FD">
                          <w:pPr>
                            <w:pStyle w:val="Subtitle"/>
                            <w:ind w:left="1512" w:firstLine="648"/>
                            <w:jc w:val="left"/>
                          </w:pPr>
                          <w:r>
                            <w:t>Shane Ritz</w:t>
                          </w:r>
                        </w:p>
                        <w:p w:rsidR="008A14FD" w:rsidRDefault="008A14FD" w:rsidP="008A14FD">
                          <w:pPr>
                            <w:pStyle w:val="Subtitle"/>
                            <w:jc w:val="left"/>
                          </w:pPr>
                          <w:r>
                            <w:tab/>
                          </w:r>
                          <w:r>
                            <w:tab/>
                          </w:r>
                          <w:r>
                            <w:tab/>
                            <w:t>Lynnzee Matthews</w:t>
                          </w:r>
                        </w:p>
                        <w:p w:rsidR="008A14FD" w:rsidRDefault="008A14FD" w:rsidP="008A14FD">
                          <w:pPr>
                            <w:pStyle w:val="Subtitle"/>
                            <w:jc w:val="left"/>
                          </w:pPr>
                          <w:r>
                            <w:tab/>
                          </w:r>
                          <w:r>
                            <w:tab/>
                          </w:r>
                          <w:r>
                            <w:tab/>
                            <w:t>Matthew Floyd</w:t>
                          </w:r>
                        </w:p>
                        <w:p w:rsidR="008A14FD" w:rsidRPr="008A14FD" w:rsidRDefault="008A14FD" w:rsidP="008A14FD">
                          <w:pPr>
                            <w:pStyle w:val="Subtitle"/>
                            <w:jc w:val="left"/>
                          </w:pPr>
                          <w:r>
                            <w:tab/>
                          </w:r>
                          <w:r>
                            <w:tab/>
                          </w:r>
                          <w:r>
                            <w:tab/>
                            <w:t>Dylan Claywell</w:t>
                          </w:r>
                        </w:p>
                        <w:p w:rsidR="008A14FD" w:rsidRPr="008A14FD" w:rsidRDefault="008A14FD" w:rsidP="008A14FD">
                          <w:r>
                            <w:tab/>
                          </w:r>
                          <w:r>
                            <w:tab/>
                          </w:r>
                          <w:r>
                            <w:tab/>
                          </w:r>
                          <w:r>
                            <w:tab/>
                          </w:r>
                          <w:r>
                            <w:tab/>
                          </w:r>
                        </w:p>
                        <w:p w:rsidR="006547ED" w:rsidRDefault="006547ED">
                          <w:pPr>
                            <w:pStyle w:val="Contactinfo"/>
                          </w:pPr>
                        </w:p>
                        <w:p w:rsidR="006547ED" w:rsidRDefault="005A71B8">
                          <w:pPr>
                            <w:pStyle w:val="Contactinfo"/>
                          </w:pPr>
                          <w:r>
                            <w:t xml:space="preserve"> </w:t>
                          </w:r>
                        </w:p>
                      </w:txbxContent>
                    </v:textbox>
                    <w10:wrap type="square" anchorx="margin" anchory="page"/>
                    <w10:anchorlock/>
                  </v:shape>
                </w:pict>
              </mc:Fallback>
            </mc:AlternateContent>
          </w:r>
          <w:r w:rsidR="005A71B8">
            <w:rPr>
              <w:noProof/>
              <w:lang w:eastAsia="en-US"/>
            </w:rPr>
            <mc:AlternateContent>
              <mc:Choice Requires="wps">
                <w:drawing>
                  <wp:anchor distT="0" distB="0" distL="114300" distR="114300" simplePos="0" relativeHeight="251660288" behindDoc="0" locked="1" layoutInCell="1" allowOverlap="1">
                    <wp:simplePos x="0" y="0"/>
                    <wp:positionH relativeFrom="margin">
                      <wp:posOffset>428625</wp:posOffset>
                    </wp:positionH>
                    <wp:positionV relativeFrom="page">
                      <wp:posOffset>4091305</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pPr>
                                  <w:pStyle w:val="Logo"/>
                                </w:pPr>
                                <w:r>
                                  <w:rPr>
                                    <w:lang w:eastAsia="en-US"/>
                                  </w:rPr>
                                  <w:drawing>
                                    <wp:inline distT="0" distB="0" distL="0" distR="0" wp14:anchorId="63F9C83A" wp14:editId="008340B3">
                                      <wp:extent cx="2647950" cy="82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820100"/>
                                              </a:xfrm>
                                              <a:prstGeom prst="rect">
                                                <a:avLst/>
                                              </a:prstGeom>
                                            </pic:spPr>
                                          </pic:pic>
                                        </a:graphicData>
                                      </a:graphic>
                                    </wp:inline>
                                  </w:drawing>
                                </w:r>
                              </w:p>
                              <w:bookmarkStart w:id="1" w:name="_Toc437440063" w:displacedByCustomXml="next"/>
                              <w:sdt>
                                <w:sdtPr>
                                  <w:alias w:val="Title"/>
                                  <w:tag w:val=""/>
                                  <w:id w:val="425383481"/>
                                  <w:dataBinding w:prefixMappings="xmlns:ns0='http://purl.org/dc/elements/1.1/' xmlns:ns1='http://schemas.openxmlformats.org/package/2006/metadata/core-properties' " w:xpath="/ns1:coreProperties[1]/ns0:title[1]" w:storeItemID="{6C3C8BC8-F283-45AE-878A-BAB7291924A1}"/>
                                  <w:text/>
                                </w:sdtPr>
                                <w:sdtEndPr/>
                                <w:sdtContent>
                                  <w:p w:rsidR="006547ED" w:rsidRDefault="008A14FD" w:rsidP="00C36FE3">
                                    <w:pPr>
                                      <w:pStyle w:val="Title"/>
                                      <w:jc w:val="right"/>
                                    </w:pPr>
                                    <w:r>
                                      <w:t>Relay Engine</w:t>
                                    </w:r>
                                  </w:p>
                                </w:sdtContent>
                              </w:sdt>
                              <w:bookmarkEnd w:id="1" w:displacedByCustomXml="prev"/>
                              <w:sdt>
                                <w:sdtPr>
                                  <w:alias w:val="Subtitle"/>
                                  <w:tag w:val=""/>
                                  <w:id w:val="-1363437773"/>
                                  <w:showingPlcHdr/>
                                  <w:dataBinding w:prefixMappings="xmlns:ns0='http://purl.org/dc/elements/1.1/' xmlns:ns1='http://schemas.openxmlformats.org/package/2006/metadata/core-properties' " w:xpath="/ns1:coreProperties[1]/ns0:subject[1]" w:storeItemID="{6C3C8BC8-F283-45AE-878A-BAB7291924A1}"/>
                                  <w:text/>
                                </w:sdtPr>
                                <w:sdtEndPr/>
                                <w:sdtContent>
                                  <w:p w:rsidR="006547ED" w:rsidRDefault="008A14FD">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3.75pt;margin-top:322.15pt;width:434.8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9DiA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" filled="f" stroked="f" strokeweight=".5pt">
                    <v:textbox inset="0,0,0,0">
                      <w:txbxContent>
                        <w:p w:rsidR="006547ED" w:rsidRDefault="005A71B8">
                          <w:pPr>
                            <w:pStyle w:val="Logo"/>
                          </w:pPr>
                          <w:r>
                            <w:rPr>
                              <w:lang w:eastAsia="en-US"/>
                            </w:rPr>
                            <w:drawing>
                              <wp:inline distT="0" distB="0" distL="0" distR="0" wp14:anchorId="63F9C83A" wp14:editId="008340B3">
                                <wp:extent cx="2647950" cy="82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820100"/>
                                        </a:xfrm>
                                        <a:prstGeom prst="rect">
                                          <a:avLst/>
                                        </a:prstGeom>
                                      </pic:spPr>
                                    </pic:pic>
                                  </a:graphicData>
                                </a:graphic>
                              </wp:inline>
                            </w:drawing>
                          </w:r>
                        </w:p>
                        <w:bookmarkStart w:id="2" w:name="_Toc437440063" w:displacedByCustomXml="next"/>
                        <w:sdt>
                          <w:sdtPr>
                            <w:alias w:val="Title"/>
                            <w:tag w:val=""/>
                            <w:id w:val="425383481"/>
                            <w:dataBinding w:prefixMappings="xmlns:ns0='http://purl.org/dc/elements/1.1/' xmlns:ns1='http://schemas.openxmlformats.org/package/2006/metadata/core-properties' " w:xpath="/ns1:coreProperties[1]/ns0:title[1]" w:storeItemID="{6C3C8BC8-F283-45AE-878A-BAB7291924A1}"/>
                            <w:text/>
                          </w:sdtPr>
                          <w:sdtEndPr/>
                          <w:sdtContent>
                            <w:p w:rsidR="006547ED" w:rsidRDefault="008A14FD" w:rsidP="00C36FE3">
                              <w:pPr>
                                <w:pStyle w:val="Title"/>
                                <w:jc w:val="right"/>
                              </w:pPr>
                              <w:r>
                                <w:t>Relay Engine</w:t>
                              </w:r>
                            </w:p>
                          </w:sdtContent>
                        </w:sdt>
                        <w:bookmarkEnd w:id="2" w:displacedByCustomXml="prev"/>
                        <w:sdt>
                          <w:sdtPr>
                            <w:alias w:val="Subtitle"/>
                            <w:tag w:val=""/>
                            <w:id w:val="-1363437773"/>
                            <w:showingPlcHdr/>
                            <w:dataBinding w:prefixMappings="xmlns:ns0='http://purl.org/dc/elements/1.1/' xmlns:ns1='http://schemas.openxmlformats.org/package/2006/metadata/core-properties' " w:xpath="/ns1:coreProperties[1]/ns0:subject[1]" w:storeItemID="{6C3C8BC8-F283-45AE-878A-BAB7291924A1}"/>
                            <w:text/>
                          </w:sdtPr>
                          <w:sdtEndPr/>
                          <w:sdtContent>
                            <w:p w:rsidR="006547ED" w:rsidRDefault="008A14FD">
                              <w:pPr>
                                <w:pStyle w:val="Subtitle"/>
                              </w:pPr>
                              <w:r>
                                <w:t xml:space="preserve">     </w:t>
                              </w:r>
                            </w:p>
                          </w:sdtContent>
                        </w:sdt>
                      </w:txbxContent>
                    </v:textbox>
                    <w10:wrap type="square" anchorx="margin" anchory="page"/>
                    <w10:anchorlock/>
                  </v:shape>
                </w:pict>
              </mc:Fallback>
            </mc:AlternateContent>
          </w:r>
          <w:r w:rsidR="005A71B8">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7ED" w:rsidRDefault="005A71B8">
                                <w:pPr>
                                  <w:pStyle w:val="Subtitle"/>
                                </w:pPr>
                                <w:r>
                                  <w:t xml:space="preserve">Version </w:t>
                                </w:r>
                                <w:sdt>
                                  <w:sdtPr>
                                    <w:id w:val="-414859263"/>
                                  </w:sdtPr>
                                  <w:sdtEndPr/>
                                  <w:sdtContent>
                                    <w:r w:rsidR="008A14FD">
                                      <w:t>[</w:t>
                                    </w:r>
                                    <w:r w:rsidR="006326D1">
                                      <w:t>1.0]</w:t>
                                    </w:r>
                                  </w:sdtContent>
                                </w:sdt>
                              </w:p>
                              <w:p w:rsidR="006547ED" w:rsidRDefault="006547ED">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6547ED" w:rsidRDefault="005A71B8">
                          <w:pPr>
                            <w:pStyle w:val="Subtitle"/>
                          </w:pPr>
                          <w:r>
                            <w:t xml:space="preserve">Version </w:t>
                          </w:r>
                          <w:sdt>
                            <w:sdtPr>
                              <w:id w:val="-414859263"/>
                            </w:sdtPr>
                            <w:sdtEndPr/>
                            <w:sdtContent>
                              <w:r w:rsidR="008A14FD">
                                <w:t>[</w:t>
                              </w:r>
                              <w:r w:rsidR="006326D1">
                                <w:t>1.0]</w:t>
                              </w:r>
                            </w:sdtContent>
                          </w:sdt>
                        </w:p>
                        <w:p w:rsidR="006547ED" w:rsidRDefault="006547ED">
                          <w:pPr>
                            <w:pStyle w:val="Subtitle"/>
                          </w:pPr>
                        </w:p>
                      </w:txbxContent>
                    </v:textbox>
                    <w10:wrap type="square" anchorx="margin" anchory="page"/>
                    <w10:anchorlock/>
                  </v:shape>
                </w:pict>
              </mc:Fallback>
            </mc:AlternateContent>
          </w:r>
          <w:r w:rsidR="005A71B8">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B9AAA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005A71B8">
            <w:rPr>
              <w:noProof/>
              <w:color w:val="775F55" w:themeColor="text2"/>
              <w:sz w:val="32"/>
              <w:szCs w:val="32"/>
            </w:rPr>
            <w:br w:type="page"/>
          </w:r>
        </w:sdtContent>
      </w:sdt>
      <w:r w:rsidR="005406CA">
        <w:t>table of contents</w:t>
      </w:r>
      <w:bookmarkEnd w:id="0"/>
    </w:p>
    <w:bookmarkStart w:id="2" w:name="TOC"/>
    <w:bookmarkEnd w:id="2"/>
    <w:p w:rsidR="00E5125B" w:rsidRDefault="00E5125B" w:rsidP="00E5125B">
      <w:pPr>
        <w:pStyle w:val="TOC1"/>
        <w:tabs>
          <w:tab w:val="right" w:leader="dot" w:pos="9350"/>
        </w:tabs>
        <w:rPr>
          <w:noProof/>
        </w:rPr>
      </w:pPr>
      <w:r>
        <w:fldChar w:fldCharType="begin"/>
      </w:r>
      <w:r>
        <w:instrText xml:space="preserve"> TOC \h \z \t "Heading 1,2,Title,1" </w:instrText>
      </w:r>
      <w:r>
        <w:fldChar w:fldCharType="separate"/>
      </w:r>
    </w:p>
    <w:p w:rsidR="00E5125B" w:rsidRDefault="000A6047">
      <w:pPr>
        <w:pStyle w:val="TOC1"/>
        <w:tabs>
          <w:tab w:val="right" w:leader="dot" w:pos="9350"/>
        </w:tabs>
        <w:rPr>
          <w:noProof/>
        </w:rPr>
      </w:pPr>
      <w:hyperlink w:anchor="_Toc437440064" w:history="1">
        <w:r w:rsidR="00E5125B" w:rsidRPr="00D52060">
          <w:rPr>
            <w:rStyle w:val="Hyperlink"/>
            <w:noProof/>
          </w:rPr>
          <w:t>Executive summary</w:t>
        </w:r>
        <w:r w:rsidR="00E5125B">
          <w:rPr>
            <w:noProof/>
            <w:webHidden/>
          </w:rPr>
          <w:tab/>
        </w:r>
        <w:r w:rsidR="00E5125B">
          <w:rPr>
            <w:noProof/>
            <w:webHidden/>
          </w:rPr>
          <w:fldChar w:fldCharType="begin"/>
        </w:r>
        <w:r w:rsidR="00E5125B">
          <w:rPr>
            <w:noProof/>
            <w:webHidden/>
          </w:rPr>
          <w:instrText xml:space="preserve"> PAGEREF _Toc437440064 \h </w:instrText>
        </w:r>
        <w:r w:rsidR="00E5125B">
          <w:rPr>
            <w:noProof/>
            <w:webHidden/>
          </w:rPr>
        </w:r>
        <w:r w:rsidR="00E5125B">
          <w:rPr>
            <w:noProof/>
            <w:webHidden/>
          </w:rPr>
          <w:fldChar w:fldCharType="separate"/>
        </w:r>
        <w:r w:rsidR="00E5125B">
          <w:rPr>
            <w:noProof/>
            <w:webHidden/>
          </w:rPr>
          <w:t>2</w:t>
        </w:r>
        <w:r w:rsidR="00E5125B">
          <w:rPr>
            <w:noProof/>
            <w:webHidden/>
          </w:rPr>
          <w:fldChar w:fldCharType="end"/>
        </w:r>
      </w:hyperlink>
    </w:p>
    <w:p w:rsidR="00E5125B" w:rsidRDefault="000A6047">
      <w:pPr>
        <w:pStyle w:val="TOC2"/>
        <w:tabs>
          <w:tab w:val="right" w:leader="dot" w:pos="9350"/>
        </w:tabs>
        <w:rPr>
          <w:noProof/>
        </w:rPr>
      </w:pPr>
      <w:hyperlink w:anchor="_Toc437440065" w:history="1">
        <w:r w:rsidR="00E5125B" w:rsidRPr="00D52060">
          <w:rPr>
            <w:rStyle w:val="Hyperlink"/>
            <w:noProof/>
          </w:rPr>
          <w:t>Summary of Proposal</w:t>
        </w:r>
        <w:r w:rsidR="00E5125B">
          <w:rPr>
            <w:noProof/>
            <w:webHidden/>
          </w:rPr>
          <w:tab/>
        </w:r>
        <w:r w:rsidR="00E5125B">
          <w:rPr>
            <w:noProof/>
            <w:webHidden/>
          </w:rPr>
          <w:fldChar w:fldCharType="begin"/>
        </w:r>
        <w:r w:rsidR="00E5125B">
          <w:rPr>
            <w:noProof/>
            <w:webHidden/>
          </w:rPr>
          <w:instrText xml:space="preserve"> PAGEREF _Toc437440065 \h </w:instrText>
        </w:r>
        <w:r w:rsidR="00E5125B">
          <w:rPr>
            <w:noProof/>
            <w:webHidden/>
          </w:rPr>
        </w:r>
        <w:r w:rsidR="00E5125B">
          <w:rPr>
            <w:noProof/>
            <w:webHidden/>
          </w:rPr>
          <w:fldChar w:fldCharType="separate"/>
        </w:r>
        <w:r w:rsidR="00E5125B">
          <w:rPr>
            <w:noProof/>
            <w:webHidden/>
          </w:rPr>
          <w:t>2</w:t>
        </w:r>
        <w:r w:rsidR="00E5125B">
          <w:rPr>
            <w:noProof/>
            <w:webHidden/>
          </w:rPr>
          <w:fldChar w:fldCharType="end"/>
        </w:r>
      </w:hyperlink>
    </w:p>
    <w:p w:rsidR="00E5125B" w:rsidRDefault="000A6047">
      <w:pPr>
        <w:pStyle w:val="TOC2"/>
        <w:tabs>
          <w:tab w:val="right" w:leader="dot" w:pos="9350"/>
        </w:tabs>
        <w:rPr>
          <w:noProof/>
        </w:rPr>
      </w:pPr>
      <w:hyperlink w:anchor="_Toc437440066" w:history="1">
        <w:r w:rsidR="00E5125B" w:rsidRPr="00D52060">
          <w:rPr>
            <w:rStyle w:val="Hyperlink"/>
            <w:noProof/>
          </w:rPr>
          <w:t>Deliverables</w:t>
        </w:r>
        <w:r w:rsidR="00E5125B">
          <w:rPr>
            <w:noProof/>
            <w:webHidden/>
          </w:rPr>
          <w:tab/>
        </w:r>
        <w:r w:rsidR="00E5125B">
          <w:rPr>
            <w:noProof/>
            <w:webHidden/>
          </w:rPr>
          <w:fldChar w:fldCharType="begin"/>
        </w:r>
        <w:r w:rsidR="00E5125B">
          <w:rPr>
            <w:noProof/>
            <w:webHidden/>
          </w:rPr>
          <w:instrText xml:space="preserve"> PAGEREF _Toc437440066 \h </w:instrText>
        </w:r>
        <w:r w:rsidR="00E5125B">
          <w:rPr>
            <w:noProof/>
            <w:webHidden/>
          </w:rPr>
        </w:r>
        <w:r w:rsidR="00E5125B">
          <w:rPr>
            <w:noProof/>
            <w:webHidden/>
          </w:rPr>
          <w:fldChar w:fldCharType="separate"/>
        </w:r>
        <w:r w:rsidR="00E5125B">
          <w:rPr>
            <w:noProof/>
            <w:webHidden/>
          </w:rPr>
          <w:t>2</w:t>
        </w:r>
        <w:r w:rsidR="00E5125B">
          <w:rPr>
            <w:noProof/>
            <w:webHidden/>
          </w:rPr>
          <w:fldChar w:fldCharType="end"/>
        </w:r>
      </w:hyperlink>
    </w:p>
    <w:p w:rsidR="00E5125B" w:rsidRDefault="000A6047">
      <w:pPr>
        <w:pStyle w:val="TOC1"/>
        <w:tabs>
          <w:tab w:val="right" w:leader="dot" w:pos="9350"/>
        </w:tabs>
        <w:rPr>
          <w:noProof/>
        </w:rPr>
      </w:pPr>
      <w:hyperlink w:anchor="_Toc437440067" w:history="1">
        <w:r w:rsidR="00552973">
          <w:rPr>
            <w:rStyle w:val="Hyperlink"/>
            <w:noProof/>
          </w:rPr>
          <w:t>Attached Documents/ F</w:t>
        </w:r>
        <w:r w:rsidR="00E5125B" w:rsidRPr="00D52060">
          <w:rPr>
            <w:rStyle w:val="Hyperlink"/>
            <w:noProof/>
          </w:rPr>
          <w:t>iles</w:t>
        </w:r>
        <w:r w:rsidR="00E5125B">
          <w:rPr>
            <w:noProof/>
            <w:webHidden/>
          </w:rPr>
          <w:tab/>
        </w:r>
        <w:r w:rsidR="00E5125B">
          <w:rPr>
            <w:noProof/>
            <w:webHidden/>
          </w:rPr>
          <w:fldChar w:fldCharType="begin"/>
        </w:r>
        <w:r w:rsidR="00E5125B">
          <w:rPr>
            <w:noProof/>
            <w:webHidden/>
          </w:rPr>
          <w:instrText xml:space="preserve"> PAGEREF _Toc437440067 \h </w:instrText>
        </w:r>
        <w:r w:rsidR="00E5125B">
          <w:rPr>
            <w:noProof/>
            <w:webHidden/>
          </w:rPr>
        </w:r>
        <w:r w:rsidR="00E5125B">
          <w:rPr>
            <w:noProof/>
            <w:webHidden/>
          </w:rPr>
          <w:fldChar w:fldCharType="separate"/>
        </w:r>
        <w:r w:rsidR="00E5125B">
          <w:rPr>
            <w:noProof/>
            <w:webHidden/>
          </w:rPr>
          <w:t>3</w:t>
        </w:r>
        <w:r w:rsidR="00E5125B">
          <w:rPr>
            <w:noProof/>
            <w:webHidden/>
          </w:rPr>
          <w:fldChar w:fldCharType="end"/>
        </w:r>
      </w:hyperlink>
    </w:p>
    <w:p w:rsidR="00E5125B" w:rsidRDefault="000A6047">
      <w:pPr>
        <w:pStyle w:val="TOC1"/>
        <w:tabs>
          <w:tab w:val="right" w:leader="dot" w:pos="9350"/>
        </w:tabs>
        <w:rPr>
          <w:noProof/>
        </w:rPr>
      </w:pPr>
      <w:hyperlink w:anchor="_Toc437440068" w:history="1">
        <w:r w:rsidR="00552973">
          <w:rPr>
            <w:rStyle w:val="Hyperlink"/>
            <w:noProof/>
          </w:rPr>
          <w:t>GIT</w:t>
        </w:r>
        <w:r w:rsidR="00E5125B">
          <w:rPr>
            <w:noProof/>
            <w:webHidden/>
          </w:rPr>
          <w:tab/>
        </w:r>
        <w:r w:rsidR="00E5125B">
          <w:rPr>
            <w:noProof/>
            <w:webHidden/>
          </w:rPr>
          <w:fldChar w:fldCharType="begin"/>
        </w:r>
        <w:r w:rsidR="00E5125B">
          <w:rPr>
            <w:noProof/>
            <w:webHidden/>
          </w:rPr>
          <w:instrText xml:space="preserve"> PAGEREF _Toc437440068 \h </w:instrText>
        </w:r>
        <w:r w:rsidR="00E5125B">
          <w:rPr>
            <w:noProof/>
            <w:webHidden/>
          </w:rPr>
        </w:r>
        <w:r w:rsidR="00E5125B">
          <w:rPr>
            <w:noProof/>
            <w:webHidden/>
          </w:rPr>
          <w:fldChar w:fldCharType="separate"/>
        </w:r>
        <w:r w:rsidR="00E5125B">
          <w:rPr>
            <w:noProof/>
            <w:webHidden/>
          </w:rPr>
          <w:t>4</w:t>
        </w:r>
        <w:r w:rsidR="00E5125B">
          <w:rPr>
            <w:noProof/>
            <w:webHidden/>
          </w:rPr>
          <w:fldChar w:fldCharType="end"/>
        </w:r>
      </w:hyperlink>
    </w:p>
    <w:p w:rsidR="00E5125B" w:rsidRDefault="000A6047">
      <w:pPr>
        <w:pStyle w:val="TOC2"/>
        <w:tabs>
          <w:tab w:val="right" w:leader="dot" w:pos="9350"/>
        </w:tabs>
        <w:rPr>
          <w:noProof/>
        </w:rPr>
      </w:pPr>
      <w:hyperlink w:anchor="_Toc437440069" w:history="1">
        <w:r w:rsidR="00552973">
          <w:rPr>
            <w:rStyle w:val="Hyperlink"/>
            <w:noProof/>
          </w:rPr>
          <w:t>Link to R</w:t>
        </w:r>
        <w:r w:rsidR="00E5125B" w:rsidRPr="00D52060">
          <w:rPr>
            <w:rStyle w:val="Hyperlink"/>
            <w:noProof/>
          </w:rPr>
          <w:t>epository</w:t>
        </w:r>
        <w:r w:rsidR="00E5125B">
          <w:rPr>
            <w:noProof/>
            <w:webHidden/>
          </w:rPr>
          <w:tab/>
        </w:r>
        <w:r w:rsidR="00E5125B">
          <w:rPr>
            <w:noProof/>
            <w:webHidden/>
          </w:rPr>
          <w:fldChar w:fldCharType="begin"/>
        </w:r>
        <w:r w:rsidR="00E5125B">
          <w:rPr>
            <w:noProof/>
            <w:webHidden/>
          </w:rPr>
          <w:instrText xml:space="preserve"> PAGEREF _Toc437440069 \h </w:instrText>
        </w:r>
        <w:r w:rsidR="00E5125B">
          <w:rPr>
            <w:noProof/>
            <w:webHidden/>
          </w:rPr>
        </w:r>
        <w:r w:rsidR="00E5125B">
          <w:rPr>
            <w:noProof/>
            <w:webHidden/>
          </w:rPr>
          <w:fldChar w:fldCharType="separate"/>
        </w:r>
        <w:r w:rsidR="00E5125B">
          <w:rPr>
            <w:noProof/>
            <w:webHidden/>
          </w:rPr>
          <w:t>4</w:t>
        </w:r>
        <w:r w:rsidR="00E5125B">
          <w:rPr>
            <w:noProof/>
            <w:webHidden/>
          </w:rPr>
          <w:fldChar w:fldCharType="end"/>
        </w:r>
      </w:hyperlink>
    </w:p>
    <w:p w:rsidR="00E5125B" w:rsidRDefault="000A6047">
      <w:pPr>
        <w:pStyle w:val="TOC2"/>
        <w:tabs>
          <w:tab w:val="right" w:leader="dot" w:pos="9350"/>
        </w:tabs>
        <w:rPr>
          <w:noProof/>
        </w:rPr>
      </w:pPr>
      <w:hyperlink w:anchor="_Toc437440070" w:history="1">
        <w:r w:rsidR="00552973">
          <w:rPr>
            <w:rStyle w:val="Hyperlink"/>
            <w:noProof/>
          </w:rPr>
          <w:t>What is GIT</w:t>
        </w:r>
        <w:r w:rsidR="00E5125B" w:rsidRPr="00D52060">
          <w:rPr>
            <w:rStyle w:val="Hyperlink"/>
            <w:noProof/>
          </w:rPr>
          <w:t>?</w:t>
        </w:r>
        <w:r w:rsidR="00E5125B">
          <w:rPr>
            <w:noProof/>
            <w:webHidden/>
          </w:rPr>
          <w:tab/>
        </w:r>
        <w:r w:rsidR="00E5125B">
          <w:rPr>
            <w:noProof/>
            <w:webHidden/>
          </w:rPr>
          <w:fldChar w:fldCharType="begin"/>
        </w:r>
        <w:r w:rsidR="00E5125B">
          <w:rPr>
            <w:noProof/>
            <w:webHidden/>
          </w:rPr>
          <w:instrText xml:space="preserve"> PAGEREF _Toc437440070 \h </w:instrText>
        </w:r>
        <w:r w:rsidR="00E5125B">
          <w:rPr>
            <w:noProof/>
            <w:webHidden/>
          </w:rPr>
        </w:r>
        <w:r w:rsidR="00E5125B">
          <w:rPr>
            <w:noProof/>
            <w:webHidden/>
          </w:rPr>
          <w:fldChar w:fldCharType="separate"/>
        </w:r>
        <w:r w:rsidR="00E5125B">
          <w:rPr>
            <w:noProof/>
            <w:webHidden/>
          </w:rPr>
          <w:t>4</w:t>
        </w:r>
        <w:r w:rsidR="00E5125B">
          <w:rPr>
            <w:noProof/>
            <w:webHidden/>
          </w:rPr>
          <w:fldChar w:fldCharType="end"/>
        </w:r>
      </w:hyperlink>
    </w:p>
    <w:p w:rsidR="00E5125B" w:rsidRDefault="000A6047">
      <w:pPr>
        <w:pStyle w:val="TOC1"/>
        <w:tabs>
          <w:tab w:val="right" w:leader="dot" w:pos="9350"/>
        </w:tabs>
        <w:rPr>
          <w:noProof/>
        </w:rPr>
      </w:pPr>
      <w:hyperlink w:anchor="_Toc437440071" w:history="1">
        <w:r w:rsidR="00E5125B" w:rsidRPr="00D52060">
          <w:rPr>
            <w:rStyle w:val="Hyperlink"/>
            <w:noProof/>
          </w:rPr>
          <w:t>Website Hierarchy</w:t>
        </w:r>
        <w:r w:rsidR="00E5125B">
          <w:rPr>
            <w:noProof/>
            <w:webHidden/>
          </w:rPr>
          <w:tab/>
        </w:r>
        <w:r w:rsidR="00E5125B">
          <w:rPr>
            <w:noProof/>
            <w:webHidden/>
          </w:rPr>
          <w:fldChar w:fldCharType="begin"/>
        </w:r>
        <w:r w:rsidR="00E5125B">
          <w:rPr>
            <w:noProof/>
            <w:webHidden/>
          </w:rPr>
          <w:instrText xml:space="preserve"> PAGEREF _Toc437440071 \h </w:instrText>
        </w:r>
        <w:r w:rsidR="00E5125B">
          <w:rPr>
            <w:noProof/>
            <w:webHidden/>
          </w:rPr>
        </w:r>
        <w:r w:rsidR="00E5125B">
          <w:rPr>
            <w:noProof/>
            <w:webHidden/>
          </w:rPr>
          <w:fldChar w:fldCharType="separate"/>
        </w:r>
        <w:r w:rsidR="00E5125B">
          <w:rPr>
            <w:noProof/>
            <w:webHidden/>
          </w:rPr>
          <w:t>5</w:t>
        </w:r>
        <w:r w:rsidR="00E5125B">
          <w:rPr>
            <w:noProof/>
            <w:webHidden/>
          </w:rPr>
          <w:fldChar w:fldCharType="end"/>
        </w:r>
      </w:hyperlink>
    </w:p>
    <w:p w:rsidR="00E5125B" w:rsidRDefault="000A6047">
      <w:pPr>
        <w:pStyle w:val="TOC1"/>
        <w:tabs>
          <w:tab w:val="right" w:leader="dot" w:pos="9350"/>
        </w:tabs>
        <w:rPr>
          <w:noProof/>
        </w:rPr>
      </w:pPr>
      <w:hyperlink w:anchor="_Toc437440072" w:history="1">
        <w:r w:rsidR="00552973">
          <w:rPr>
            <w:rStyle w:val="Hyperlink"/>
            <w:noProof/>
          </w:rPr>
          <w:t>Database Entity Relationship D</w:t>
        </w:r>
        <w:r w:rsidR="00E5125B" w:rsidRPr="00D52060">
          <w:rPr>
            <w:rStyle w:val="Hyperlink"/>
            <w:noProof/>
          </w:rPr>
          <w:t>iagram</w:t>
        </w:r>
        <w:r w:rsidR="00E5125B">
          <w:rPr>
            <w:noProof/>
            <w:webHidden/>
          </w:rPr>
          <w:tab/>
        </w:r>
        <w:r w:rsidR="00E5125B">
          <w:rPr>
            <w:noProof/>
            <w:webHidden/>
          </w:rPr>
          <w:fldChar w:fldCharType="begin"/>
        </w:r>
        <w:r w:rsidR="00E5125B">
          <w:rPr>
            <w:noProof/>
            <w:webHidden/>
          </w:rPr>
          <w:instrText xml:space="preserve"> PAGEREF _Toc437440072 \h </w:instrText>
        </w:r>
        <w:r w:rsidR="00E5125B">
          <w:rPr>
            <w:noProof/>
            <w:webHidden/>
          </w:rPr>
        </w:r>
        <w:r w:rsidR="00E5125B">
          <w:rPr>
            <w:noProof/>
            <w:webHidden/>
          </w:rPr>
          <w:fldChar w:fldCharType="separate"/>
        </w:r>
        <w:r w:rsidR="00E5125B">
          <w:rPr>
            <w:noProof/>
            <w:webHidden/>
          </w:rPr>
          <w:t>6</w:t>
        </w:r>
        <w:r w:rsidR="00E5125B">
          <w:rPr>
            <w:noProof/>
            <w:webHidden/>
          </w:rPr>
          <w:fldChar w:fldCharType="end"/>
        </w:r>
      </w:hyperlink>
    </w:p>
    <w:p w:rsidR="00E5125B" w:rsidRDefault="000A6047">
      <w:pPr>
        <w:pStyle w:val="TOC1"/>
        <w:tabs>
          <w:tab w:val="right" w:leader="dot" w:pos="9350"/>
        </w:tabs>
        <w:rPr>
          <w:noProof/>
        </w:rPr>
      </w:pPr>
      <w:hyperlink w:anchor="_Toc437440073" w:history="1">
        <w:r w:rsidR="00552973">
          <w:rPr>
            <w:rStyle w:val="Hyperlink"/>
            <w:noProof/>
          </w:rPr>
          <w:t>Database Data</w:t>
        </w:r>
        <w:r w:rsidR="00E5125B" w:rsidRPr="00D52060">
          <w:rPr>
            <w:rStyle w:val="Hyperlink"/>
            <w:noProof/>
          </w:rPr>
          <w:t xml:space="preserve"> D</w:t>
        </w:r>
        <w:r w:rsidR="00552973">
          <w:rPr>
            <w:rStyle w:val="Hyperlink"/>
            <w:noProof/>
          </w:rPr>
          <w:t>ictionary</w:t>
        </w:r>
        <w:r w:rsidR="00E5125B">
          <w:rPr>
            <w:noProof/>
            <w:webHidden/>
          </w:rPr>
          <w:tab/>
        </w:r>
        <w:r w:rsidR="00E5125B">
          <w:rPr>
            <w:noProof/>
            <w:webHidden/>
          </w:rPr>
          <w:fldChar w:fldCharType="begin"/>
        </w:r>
        <w:r w:rsidR="00E5125B">
          <w:rPr>
            <w:noProof/>
            <w:webHidden/>
          </w:rPr>
          <w:instrText xml:space="preserve"> PAGEREF _Toc437440073 \h </w:instrText>
        </w:r>
        <w:r w:rsidR="00E5125B">
          <w:rPr>
            <w:noProof/>
            <w:webHidden/>
          </w:rPr>
        </w:r>
        <w:r w:rsidR="00E5125B">
          <w:rPr>
            <w:noProof/>
            <w:webHidden/>
          </w:rPr>
          <w:fldChar w:fldCharType="separate"/>
        </w:r>
        <w:r w:rsidR="00E5125B">
          <w:rPr>
            <w:noProof/>
            <w:webHidden/>
          </w:rPr>
          <w:t>7</w:t>
        </w:r>
        <w:r w:rsidR="00E5125B">
          <w:rPr>
            <w:noProof/>
            <w:webHidden/>
          </w:rPr>
          <w:fldChar w:fldCharType="end"/>
        </w:r>
      </w:hyperlink>
    </w:p>
    <w:p w:rsidR="00E5125B" w:rsidRDefault="000A6047">
      <w:pPr>
        <w:pStyle w:val="TOC1"/>
        <w:tabs>
          <w:tab w:val="right" w:leader="dot" w:pos="9350"/>
        </w:tabs>
        <w:rPr>
          <w:noProof/>
        </w:rPr>
      </w:pPr>
      <w:hyperlink w:anchor="_Toc437440074" w:history="1">
        <w:r w:rsidR="00552973">
          <w:rPr>
            <w:rStyle w:val="Hyperlink"/>
            <w:noProof/>
          </w:rPr>
          <w:t>Database SQL</w:t>
        </w:r>
        <w:r w:rsidR="00E5125B" w:rsidRPr="00D52060">
          <w:rPr>
            <w:rStyle w:val="Hyperlink"/>
            <w:noProof/>
          </w:rPr>
          <w:t xml:space="preserve"> S</w:t>
        </w:r>
        <w:r w:rsidR="00552973">
          <w:rPr>
            <w:rStyle w:val="Hyperlink"/>
            <w:noProof/>
          </w:rPr>
          <w:t>tatements</w:t>
        </w:r>
        <w:r w:rsidR="00E5125B">
          <w:rPr>
            <w:noProof/>
            <w:webHidden/>
          </w:rPr>
          <w:tab/>
        </w:r>
        <w:r w:rsidR="00E5125B">
          <w:rPr>
            <w:noProof/>
            <w:webHidden/>
          </w:rPr>
          <w:fldChar w:fldCharType="begin"/>
        </w:r>
        <w:r w:rsidR="00E5125B">
          <w:rPr>
            <w:noProof/>
            <w:webHidden/>
          </w:rPr>
          <w:instrText xml:space="preserve"> PAGEREF _Toc437440074 \h </w:instrText>
        </w:r>
        <w:r w:rsidR="00E5125B">
          <w:rPr>
            <w:noProof/>
            <w:webHidden/>
          </w:rPr>
        </w:r>
        <w:r w:rsidR="00E5125B">
          <w:rPr>
            <w:noProof/>
            <w:webHidden/>
          </w:rPr>
          <w:fldChar w:fldCharType="separate"/>
        </w:r>
        <w:r w:rsidR="00E5125B">
          <w:rPr>
            <w:noProof/>
            <w:webHidden/>
          </w:rPr>
          <w:t>8</w:t>
        </w:r>
        <w:r w:rsidR="00E5125B">
          <w:rPr>
            <w:noProof/>
            <w:webHidden/>
          </w:rPr>
          <w:fldChar w:fldCharType="end"/>
        </w:r>
      </w:hyperlink>
    </w:p>
    <w:p w:rsidR="00E5125B" w:rsidRDefault="000A6047">
      <w:pPr>
        <w:pStyle w:val="TOC2"/>
        <w:tabs>
          <w:tab w:val="right" w:leader="dot" w:pos="9350"/>
        </w:tabs>
        <w:rPr>
          <w:noProof/>
        </w:rPr>
      </w:pPr>
      <w:hyperlink w:anchor="_Toc437440075" w:history="1">
        <w:r w:rsidR="00E5125B" w:rsidRPr="00D52060">
          <w:rPr>
            <w:rStyle w:val="Hyperlink"/>
            <w:noProof/>
          </w:rPr>
          <w:t>T</w:t>
        </w:r>
        <w:r w:rsidR="00552973">
          <w:rPr>
            <w:rStyle w:val="Hyperlink"/>
            <w:noProof/>
          </w:rPr>
          <w:t>able</w:t>
        </w:r>
        <w:r w:rsidR="00E5125B" w:rsidRPr="00D52060">
          <w:rPr>
            <w:rStyle w:val="Hyperlink"/>
            <w:noProof/>
          </w:rPr>
          <w:t xml:space="preserve"> C</w:t>
        </w:r>
        <w:r w:rsidR="00552973">
          <w:rPr>
            <w:rStyle w:val="Hyperlink"/>
            <w:noProof/>
          </w:rPr>
          <w:t>reation</w:t>
        </w:r>
        <w:r w:rsidR="00E5125B">
          <w:rPr>
            <w:noProof/>
            <w:webHidden/>
          </w:rPr>
          <w:tab/>
        </w:r>
        <w:r w:rsidR="00E5125B">
          <w:rPr>
            <w:noProof/>
            <w:webHidden/>
          </w:rPr>
          <w:fldChar w:fldCharType="begin"/>
        </w:r>
        <w:r w:rsidR="00E5125B">
          <w:rPr>
            <w:noProof/>
            <w:webHidden/>
          </w:rPr>
          <w:instrText xml:space="preserve"> PAGEREF _Toc437440075 \h </w:instrText>
        </w:r>
        <w:r w:rsidR="00E5125B">
          <w:rPr>
            <w:noProof/>
            <w:webHidden/>
          </w:rPr>
        </w:r>
        <w:r w:rsidR="00E5125B">
          <w:rPr>
            <w:noProof/>
            <w:webHidden/>
          </w:rPr>
          <w:fldChar w:fldCharType="separate"/>
        </w:r>
        <w:r w:rsidR="00E5125B">
          <w:rPr>
            <w:noProof/>
            <w:webHidden/>
          </w:rPr>
          <w:t>8</w:t>
        </w:r>
        <w:r w:rsidR="00E5125B">
          <w:rPr>
            <w:noProof/>
            <w:webHidden/>
          </w:rPr>
          <w:fldChar w:fldCharType="end"/>
        </w:r>
      </w:hyperlink>
    </w:p>
    <w:p w:rsidR="00E5125B" w:rsidRDefault="000A6047">
      <w:pPr>
        <w:pStyle w:val="TOC2"/>
        <w:tabs>
          <w:tab w:val="right" w:leader="dot" w:pos="9350"/>
        </w:tabs>
        <w:rPr>
          <w:noProof/>
        </w:rPr>
      </w:pPr>
      <w:hyperlink w:anchor="_Toc437440076" w:history="1">
        <w:r w:rsidR="00552973">
          <w:rPr>
            <w:rStyle w:val="Hyperlink"/>
            <w:noProof/>
          </w:rPr>
          <w:t>Data Insertion</w:t>
        </w:r>
        <w:r w:rsidR="00E5125B">
          <w:rPr>
            <w:noProof/>
            <w:webHidden/>
          </w:rPr>
          <w:tab/>
        </w:r>
        <w:r w:rsidR="00E5125B">
          <w:rPr>
            <w:noProof/>
            <w:webHidden/>
          </w:rPr>
          <w:fldChar w:fldCharType="begin"/>
        </w:r>
        <w:r w:rsidR="00E5125B">
          <w:rPr>
            <w:noProof/>
            <w:webHidden/>
          </w:rPr>
          <w:instrText xml:space="preserve"> PAGEREF _Toc437440076 \h </w:instrText>
        </w:r>
        <w:r w:rsidR="00E5125B">
          <w:rPr>
            <w:noProof/>
            <w:webHidden/>
          </w:rPr>
        </w:r>
        <w:r w:rsidR="00E5125B">
          <w:rPr>
            <w:noProof/>
            <w:webHidden/>
          </w:rPr>
          <w:fldChar w:fldCharType="separate"/>
        </w:r>
        <w:r w:rsidR="00E5125B">
          <w:rPr>
            <w:noProof/>
            <w:webHidden/>
          </w:rPr>
          <w:t>9</w:t>
        </w:r>
        <w:r w:rsidR="00E5125B">
          <w:rPr>
            <w:noProof/>
            <w:webHidden/>
          </w:rPr>
          <w:fldChar w:fldCharType="end"/>
        </w:r>
      </w:hyperlink>
    </w:p>
    <w:p w:rsidR="005406CA" w:rsidRDefault="00E5125B" w:rsidP="005406CA">
      <w:r>
        <w:fldChar w:fldCharType="end"/>
      </w:r>
    </w:p>
    <w:p w:rsidR="0009449D" w:rsidRDefault="0009449D" w:rsidP="005406CA"/>
    <w:p w:rsidR="005406CA" w:rsidRDefault="005406CA">
      <w:pPr>
        <w:spacing w:after="240" w:line="252" w:lineRule="auto"/>
        <w:ind w:left="0" w:right="0"/>
      </w:pPr>
      <w:r>
        <w:br w:type="page"/>
      </w:r>
    </w:p>
    <w:p w:rsidR="0009449D" w:rsidRPr="000B588F" w:rsidRDefault="0009449D" w:rsidP="0009449D">
      <w:pPr>
        <w:pStyle w:val="Title"/>
        <w:rPr>
          <w:noProof/>
          <w:color w:val="775F55" w:themeColor="text2"/>
          <w:sz w:val="32"/>
          <w:szCs w:val="40"/>
        </w:rPr>
      </w:pPr>
      <w:bookmarkStart w:id="3" w:name="_Toc437440064"/>
      <w:r>
        <w:rPr>
          <w:noProof/>
        </w:rPr>
        <w:lastRenderedPageBreak/>
        <w:t>Executive summary</w:t>
      </w:r>
      <w:bookmarkEnd w:id="3"/>
    </w:p>
    <w:p w:rsidR="0009449D" w:rsidRPr="00052AA7" w:rsidRDefault="0009449D" w:rsidP="0009449D"/>
    <w:p w:rsidR="0009449D" w:rsidRDefault="0009449D" w:rsidP="0009449D">
      <w:pPr>
        <w:pStyle w:val="Heading1"/>
      </w:pPr>
      <w:bookmarkStart w:id="4" w:name="_Toc437249709"/>
      <w:bookmarkStart w:id="5" w:name="_Toc437251039"/>
      <w:bookmarkStart w:id="6" w:name="_Toc437291173"/>
      <w:bookmarkStart w:id="7" w:name="_Toc437440065"/>
      <w:r>
        <w:t>Summary of Proposal</w:t>
      </w:r>
      <w:bookmarkEnd w:id="4"/>
      <w:bookmarkEnd w:id="5"/>
      <w:bookmarkEnd w:id="6"/>
      <w:bookmarkEnd w:id="7"/>
    </w:p>
    <w:p w:rsidR="00400B84" w:rsidRDefault="0009449D" w:rsidP="00791899">
      <w:r>
        <w:t>Evansville Day School is looking for a web application that will allow them to send text messages to students who sign up for alert lists. We have been given a document outlining the functionality and basic design of the web application. The application requires the use of a database in order to keep track of users, senders, lists, which lists users are subscribed to, and which senders have authorization to send messages to users through the lists.</w:t>
      </w:r>
      <w:r w:rsidR="006C4023">
        <w:t xml:space="preserve"> The administrator will have a table in the database which keeps track of and manages how many tokens the senders have for use, the logo image, and </w:t>
      </w:r>
      <w:r w:rsidR="00791899">
        <w:t>the organizations security code.</w:t>
      </w:r>
    </w:p>
    <w:p w:rsidR="00791899" w:rsidRPr="00791899" w:rsidRDefault="00791899" w:rsidP="00791899">
      <w:pPr>
        <w:rPr>
          <w:rFonts w:ascii="Times New Roman" w:hAnsi="Times New Roman" w:cs="Times New Roman"/>
        </w:rPr>
      </w:pPr>
    </w:p>
    <w:p w:rsidR="00400B84" w:rsidRPr="00791899" w:rsidRDefault="00400B84" w:rsidP="00400B84">
      <w:pPr>
        <w:rPr>
          <w:rFonts w:cs="Times New Roman"/>
        </w:rPr>
      </w:pPr>
      <w:r w:rsidRPr="00791899">
        <w:rPr>
          <w:rFonts w:cs="Times New Roman"/>
        </w:rPr>
        <w:t xml:space="preserve">The Visual Studio project will be </w:t>
      </w:r>
      <w:r w:rsidR="00C61995">
        <w:rPr>
          <w:rFonts w:cs="Times New Roman"/>
        </w:rPr>
        <w:t xml:space="preserve">hosted on </w:t>
      </w:r>
      <w:proofErr w:type="spellStart"/>
      <w:r w:rsidR="00C61995">
        <w:rPr>
          <w:rFonts w:cs="Times New Roman"/>
        </w:rPr>
        <w:t>github</w:t>
      </w:r>
      <w:proofErr w:type="spellEnd"/>
      <w:r w:rsidR="00C61995">
        <w:rPr>
          <w:rFonts w:cs="Times New Roman"/>
        </w:rPr>
        <w:t xml:space="preserve"> and will be </w:t>
      </w:r>
      <w:r w:rsidRPr="00791899">
        <w:rPr>
          <w:rFonts w:cs="Times New Roman"/>
        </w:rPr>
        <w:t xml:space="preserve">managed through the </w:t>
      </w:r>
      <w:proofErr w:type="spellStart"/>
      <w:r w:rsidRPr="00791899">
        <w:rPr>
          <w:rFonts w:cs="Times New Roman"/>
        </w:rPr>
        <w:t>git</w:t>
      </w:r>
      <w:proofErr w:type="spellEnd"/>
      <w:r w:rsidRPr="00791899">
        <w:rPr>
          <w:rFonts w:cs="Times New Roman"/>
        </w:rPr>
        <w:t xml:space="preserve"> source control method and will be </w:t>
      </w:r>
      <w:r w:rsidR="00791899" w:rsidRPr="00791899">
        <w:rPr>
          <w:rFonts w:cs="Times New Roman"/>
        </w:rPr>
        <w:t xml:space="preserve">further explained </w:t>
      </w:r>
      <w:r w:rsidR="00C61995">
        <w:rPr>
          <w:rFonts w:cs="Times New Roman"/>
        </w:rPr>
        <w:t>later</w:t>
      </w:r>
      <w:r w:rsidR="00791899" w:rsidRPr="00791899">
        <w:rPr>
          <w:rFonts w:cs="Times New Roman"/>
        </w:rPr>
        <w:t xml:space="preserve"> in the document.</w:t>
      </w:r>
    </w:p>
    <w:p w:rsidR="00400B84" w:rsidRPr="00400B84" w:rsidRDefault="00400B84" w:rsidP="00400B84">
      <w:pPr>
        <w:rPr>
          <w:rFonts w:cs="Times New Roman"/>
          <w:sz w:val="24"/>
          <w:szCs w:val="24"/>
        </w:rPr>
      </w:pPr>
    </w:p>
    <w:p w:rsidR="0009449D" w:rsidRDefault="0009449D" w:rsidP="0009449D">
      <w:pPr>
        <w:pStyle w:val="Heading1"/>
      </w:pPr>
      <w:bookmarkStart w:id="8" w:name="_Toc437249710"/>
      <w:bookmarkStart w:id="9" w:name="_Toc437251040"/>
      <w:bookmarkStart w:id="10" w:name="_Toc437291174"/>
      <w:bookmarkStart w:id="11" w:name="_Toc437440066"/>
      <w:r>
        <w:t>Deliverables</w:t>
      </w:r>
      <w:bookmarkEnd w:id="8"/>
      <w:bookmarkEnd w:id="9"/>
      <w:bookmarkEnd w:id="10"/>
      <w:bookmarkEnd w:id="11"/>
    </w:p>
    <w:p w:rsidR="0096559B" w:rsidRDefault="006C4023" w:rsidP="0096559B">
      <w:r>
        <w:t>In this document we will provide a few different deliverables which will highlight the objects designed to complete this web application. The user manual for the application has already been created by the web designers, and will be included in a separate document. The database entity relationship diagram, the website hierarchy, and data dictionary will be included in this document.</w:t>
      </w:r>
      <w:r w:rsidR="00AE24FE">
        <w:t xml:space="preserve"> The SQL statements used to implement the database will be included in this document.</w:t>
      </w:r>
      <w:r>
        <w:t xml:space="preserve"> The visual studio project will be delivered as </w:t>
      </w:r>
      <w:r w:rsidR="00400B84">
        <w:t xml:space="preserve">a </w:t>
      </w:r>
      <w:r>
        <w:t>separate attachment</w:t>
      </w:r>
      <w:r w:rsidR="00400B84">
        <w:t xml:space="preserve">, and the </w:t>
      </w:r>
      <w:proofErr w:type="spellStart"/>
      <w:r w:rsidR="00400B84">
        <w:t>github</w:t>
      </w:r>
      <w:proofErr w:type="spellEnd"/>
      <w:r w:rsidR="00400B84">
        <w:t xml:space="preserve"> repository link will be provided in this document.</w:t>
      </w:r>
      <w:r w:rsidR="005C445A">
        <w:t xml:space="preserve"> The database will be hosted online through Azure.</w:t>
      </w:r>
    </w:p>
    <w:p w:rsidR="0096559B" w:rsidRDefault="0096559B">
      <w:pPr>
        <w:spacing w:after="240" w:line="252" w:lineRule="auto"/>
        <w:ind w:left="0" w:right="0"/>
      </w:pPr>
      <w:r>
        <w:br w:type="page"/>
      </w:r>
    </w:p>
    <w:p w:rsidR="00AE24FE" w:rsidRDefault="000C20FF" w:rsidP="0096559B">
      <w:pPr>
        <w:pStyle w:val="Title"/>
      </w:pPr>
      <w:bookmarkStart w:id="12" w:name="_Toc437440067"/>
      <w:r>
        <w:lastRenderedPageBreak/>
        <w:t>attached</w:t>
      </w:r>
      <w:r w:rsidR="00AE24FE">
        <w:t xml:space="preserve"> Documents</w:t>
      </w:r>
      <w:r w:rsidR="00174F11">
        <w:t>/ files</w:t>
      </w:r>
      <w:bookmarkEnd w:id="12"/>
    </w:p>
    <w:p w:rsidR="000F31C0" w:rsidRPr="000F31C0" w:rsidRDefault="000F31C0" w:rsidP="000F31C0"/>
    <w:p w:rsidR="00AE24FE" w:rsidRDefault="008361F2" w:rsidP="00AE24FE">
      <w:pPr>
        <w:pStyle w:val="ListParagraph"/>
        <w:numPr>
          <w:ilvl w:val="0"/>
          <w:numId w:val="3"/>
        </w:numPr>
      </w:pPr>
      <w:r>
        <w:t>User Man</w:t>
      </w:r>
      <w:r w:rsidR="00AE24FE">
        <w:t>u</w:t>
      </w:r>
      <w:r>
        <w:t>a</w:t>
      </w:r>
      <w:r w:rsidR="00AE24FE">
        <w:t>l : RelayEngine.pdf</w:t>
      </w:r>
    </w:p>
    <w:p w:rsidR="00AE24FE" w:rsidRPr="00AE24FE" w:rsidRDefault="00AE24FE" w:rsidP="00AE24FE">
      <w:pPr>
        <w:pStyle w:val="ListParagraph"/>
        <w:numPr>
          <w:ilvl w:val="0"/>
          <w:numId w:val="3"/>
        </w:numPr>
      </w:pPr>
      <w:r>
        <w:t xml:space="preserve">Visual Studio project: </w:t>
      </w:r>
      <w:r w:rsidRPr="00AE24FE">
        <w:t>CS478-RelayEngine</w:t>
      </w:r>
      <w:r>
        <w:t>.zip</w:t>
      </w:r>
    </w:p>
    <w:p w:rsidR="00AE24FE" w:rsidRDefault="00AE24FE">
      <w:pPr>
        <w:spacing w:after="240" w:line="252" w:lineRule="auto"/>
        <w:ind w:left="0" w:right="0"/>
        <w:rPr>
          <w:rFonts w:asciiTheme="majorHAnsi" w:eastAsiaTheme="majorEastAsia" w:hAnsiTheme="majorHAnsi" w:cstheme="majorBidi"/>
          <w:caps/>
          <w:color w:val="DD8047" w:themeColor="accent2"/>
          <w:sz w:val="52"/>
          <w:szCs w:val="52"/>
        </w:rPr>
      </w:pPr>
      <w:r>
        <w:br w:type="page"/>
      </w:r>
    </w:p>
    <w:p w:rsidR="0096559B" w:rsidRDefault="00C61995" w:rsidP="0096559B">
      <w:pPr>
        <w:pStyle w:val="Title"/>
      </w:pPr>
      <w:bookmarkStart w:id="13" w:name="_Toc437440068"/>
      <w:r>
        <w:lastRenderedPageBreak/>
        <w:t>git</w:t>
      </w:r>
      <w:bookmarkEnd w:id="13"/>
    </w:p>
    <w:p w:rsidR="00C61995" w:rsidRDefault="00C61995" w:rsidP="00C61995"/>
    <w:p w:rsidR="00C61995" w:rsidRDefault="00C61995" w:rsidP="00C61995">
      <w:pPr>
        <w:pStyle w:val="Heading1"/>
      </w:pPr>
      <w:bookmarkStart w:id="14" w:name="_Toc437440069"/>
      <w:r>
        <w:t>link to repository</w:t>
      </w:r>
      <w:bookmarkEnd w:id="14"/>
    </w:p>
    <w:p w:rsidR="00C61995" w:rsidRDefault="000A6047" w:rsidP="00C61995">
      <w:hyperlink r:id="rId11" w:history="1">
        <w:r w:rsidR="00C61995" w:rsidRPr="00224759">
          <w:rPr>
            <w:rStyle w:val="Hyperlink"/>
          </w:rPr>
          <w:t>https://github.com/usiwallaby/CS478-RelayEngine</w:t>
        </w:r>
      </w:hyperlink>
    </w:p>
    <w:p w:rsidR="00C61995" w:rsidRDefault="00C61995" w:rsidP="00C61995"/>
    <w:p w:rsidR="00C61995" w:rsidRDefault="00C61995" w:rsidP="00C61995">
      <w:pPr>
        <w:pStyle w:val="Heading1"/>
      </w:pPr>
      <w:bookmarkStart w:id="15" w:name="_Toc437440070"/>
      <w:r>
        <w:t>What is git?</w:t>
      </w:r>
      <w:bookmarkEnd w:id="15"/>
    </w:p>
    <w:p w:rsidR="00C61995" w:rsidRDefault="00C61995" w:rsidP="00C61995">
      <w:proofErr w:type="spellStart"/>
      <w:r>
        <w:t>Git</w:t>
      </w:r>
      <w:proofErr w:type="spellEnd"/>
      <w:r>
        <w:t xml:space="preserve"> is a version control method which allows multiple people to make changes to a project at the same time. It keeps track of what changes are made, when the changes are made, and who made the changes. It also allows you to revert to any version of a project if you need to. </w:t>
      </w:r>
      <w:proofErr w:type="spellStart"/>
      <w:r>
        <w:t>Github</w:t>
      </w:r>
      <w:proofErr w:type="spellEnd"/>
      <w:r>
        <w:t xml:space="preserve"> is a website that simply hosts projects and acts as a hub for people to interact with a project using </w:t>
      </w:r>
      <w:proofErr w:type="spellStart"/>
      <w:r>
        <w:t>git</w:t>
      </w:r>
      <w:proofErr w:type="spellEnd"/>
      <w:r>
        <w:t>.</w:t>
      </w:r>
    </w:p>
    <w:p w:rsidR="002C2857" w:rsidRDefault="002C2857">
      <w:pPr>
        <w:spacing w:after="240" w:line="252" w:lineRule="auto"/>
        <w:ind w:left="0" w:right="0"/>
      </w:pPr>
      <w:r>
        <w:br w:type="page"/>
      </w:r>
    </w:p>
    <w:p w:rsidR="00340A3A" w:rsidRDefault="00340A3A" w:rsidP="002C2857">
      <w:pPr>
        <w:pStyle w:val="Title"/>
      </w:pPr>
      <w:bookmarkStart w:id="16" w:name="_Toc437440071"/>
      <w:r>
        <w:lastRenderedPageBreak/>
        <w:t>Website Hierarchy</w:t>
      </w:r>
      <w:bookmarkEnd w:id="16"/>
    </w:p>
    <w:p w:rsidR="00340A3A" w:rsidRPr="00340A3A" w:rsidRDefault="00340A3A" w:rsidP="00340A3A">
      <w:r>
        <w:rPr>
          <w:noProof/>
          <w:lang w:eastAsia="en-US"/>
        </w:rPr>
        <w:drawing>
          <wp:anchor distT="0" distB="0" distL="114300" distR="114300" simplePos="0" relativeHeight="251664384" behindDoc="0" locked="0" layoutInCell="1" allowOverlap="0" wp14:anchorId="51FC4C64" wp14:editId="570B7C82">
            <wp:simplePos x="0" y="0"/>
            <wp:positionH relativeFrom="column">
              <wp:posOffset>0</wp:posOffset>
            </wp:positionH>
            <wp:positionV relativeFrom="paragraph">
              <wp:posOffset>247015</wp:posOffset>
            </wp:positionV>
            <wp:extent cx="6356350" cy="5781675"/>
            <wp:effectExtent l="0" t="0" r="0" b="0"/>
            <wp:wrapTopAndBottom/>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12"/>
                    <a:stretch>
                      <a:fillRect/>
                    </a:stretch>
                  </pic:blipFill>
                  <pic:spPr>
                    <a:xfrm>
                      <a:off x="0" y="0"/>
                      <a:ext cx="6356350" cy="5781675"/>
                    </a:xfrm>
                    <a:prstGeom prst="rect">
                      <a:avLst/>
                    </a:prstGeom>
                  </pic:spPr>
                </pic:pic>
              </a:graphicData>
            </a:graphic>
          </wp:anchor>
        </w:drawing>
      </w:r>
    </w:p>
    <w:p w:rsidR="00340A3A" w:rsidRDefault="00340A3A">
      <w:pPr>
        <w:spacing w:after="240" w:line="252" w:lineRule="auto"/>
        <w:ind w:left="0" w:right="0"/>
        <w:rPr>
          <w:rFonts w:asciiTheme="majorHAnsi" w:eastAsiaTheme="majorEastAsia" w:hAnsiTheme="majorHAnsi" w:cstheme="majorBidi"/>
          <w:caps/>
          <w:color w:val="DD8047" w:themeColor="accent2"/>
          <w:sz w:val="52"/>
          <w:szCs w:val="52"/>
        </w:rPr>
      </w:pPr>
      <w:r>
        <w:br w:type="page"/>
      </w:r>
    </w:p>
    <w:p w:rsidR="002C2857" w:rsidRDefault="002C2857" w:rsidP="002C2857">
      <w:pPr>
        <w:pStyle w:val="Title"/>
      </w:pPr>
      <w:bookmarkStart w:id="17" w:name="_Toc437440072"/>
      <w:r>
        <w:lastRenderedPageBreak/>
        <w:t>database entity relationship diagram</w:t>
      </w:r>
      <w:bookmarkEnd w:id="17"/>
    </w:p>
    <w:p w:rsidR="00AC0C50" w:rsidRPr="00AC0C50" w:rsidRDefault="00AC0C50" w:rsidP="00AC0C50"/>
    <w:p w:rsidR="002C2857" w:rsidRDefault="00C71BA0" w:rsidP="0057526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338.85pt">
            <v:imagedata r:id="rId13" o:title="SOFTWARE DEV ERD - New Page"/>
          </v:shape>
        </w:pict>
      </w:r>
    </w:p>
    <w:p w:rsidR="00334C7D" w:rsidRDefault="00334C7D">
      <w:pPr>
        <w:spacing w:after="240" w:line="252" w:lineRule="auto"/>
        <w:ind w:left="0" w:right="0"/>
      </w:pPr>
      <w:r>
        <w:br w:type="page"/>
      </w:r>
    </w:p>
    <w:p w:rsidR="00334C7D" w:rsidRDefault="00334C7D" w:rsidP="00F76661">
      <w:pPr>
        <w:pStyle w:val="Title"/>
        <w:ind w:left="0"/>
      </w:pPr>
      <w:bookmarkStart w:id="18" w:name="_Toc437440073"/>
      <w:r>
        <w:lastRenderedPageBreak/>
        <w:t>DATABASE DATA DICTIONARY</w:t>
      </w:r>
      <w:bookmarkEnd w:id="18"/>
    </w:p>
    <w:p w:rsidR="00334C7D" w:rsidRDefault="00334C7D" w:rsidP="00C92516">
      <w:pPr>
        <w:jc w:val="center"/>
      </w:pPr>
    </w:p>
    <w:tbl>
      <w:tblPr>
        <w:tblW w:w="9198" w:type="dxa"/>
        <w:jc w:val="center"/>
        <w:tblLook w:val="04A0" w:firstRow="1" w:lastRow="0" w:firstColumn="1" w:lastColumn="0" w:noHBand="0" w:noVBand="1"/>
      </w:tblPr>
      <w:tblGrid>
        <w:gridCol w:w="1941"/>
        <w:gridCol w:w="2336"/>
        <w:gridCol w:w="1578"/>
        <w:gridCol w:w="1242"/>
        <w:gridCol w:w="2101"/>
      </w:tblGrid>
      <w:tr w:rsidR="00334C7D" w:rsidRPr="004E479B" w:rsidTr="00C92516">
        <w:trPr>
          <w:trHeight w:val="315"/>
          <w:jc w:val="center"/>
        </w:trPr>
        <w:tc>
          <w:tcPr>
            <w:tcW w:w="1941" w:type="dxa"/>
            <w:tcBorders>
              <w:top w:val="single" w:sz="4" w:space="0" w:color="auto"/>
              <w:left w:val="single" w:sz="4" w:space="0" w:color="auto"/>
              <w:bottom w:val="single" w:sz="4" w:space="0" w:color="auto"/>
              <w:right w:val="nil"/>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Entity</w:t>
            </w:r>
          </w:p>
        </w:tc>
        <w:tc>
          <w:tcPr>
            <w:tcW w:w="2336"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Attributes</w:t>
            </w:r>
          </w:p>
        </w:tc>
        <w:tc>
          <w:tcPr>
            <w:tcW w:w="1578" w:type="dxa"/>
            <w:tcBorders>
              <w:top w:val="single" w:sz="4" w:space="0" w:color="auto"/>
              <w:left w:val="nil"/>
              <w:bottom w:val="single" w:sz="4" w:space="0" w:color="auto"/>
              <w:right w:val="nil"/>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Type/Size</w:t>
            </w:r>
          </w:p>
        </w:tc>
        <w:tc>
          <w:tcPr>
            <w:tcW w:w="1242"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Validation</w:t>
            </w:r>
          </w:p>
        </w:tc>
        <w:tc>
          <w:tcPr>
            <w:tcW w:w="2101" w:type="dxa"/>
            <w:tcBorders>
              <w:top w:val="single" w:sz="4" w:space="0" w:color="auto"/>
              <w:left w:val="nil"/>
              <w:bottom w:val="single" w:sz="4" w:space="0" w:color="auto"/>
              <w:right w:val="single" w:sz="4" w:space="0" w:color="auto"/>
            </w:tcBorders>
            <w:shd w:val="clear" w:color="000000" w:fill="F79646"/>
            <w:noWrap/>
            <w:vAlign w:val="bottom"/>
            <w:hideMark/>
          </w:tcPr>
          <w:p w:rsidR="00334C7D" w:rsidRPr="004E479B" w:rsidRDefault="00334C7D" w:rsidP="00C92516">
            <w:pPr>
              <w:spacing w:after="0"/>
              <w:ind w:left="0" w:right="0"/>
              <w:jc w:val="center"/>
              <w:rPr>
                <w:rFonts w:ascii="Calibri" w:eastAsia="Times New Roman" w:hAnsi="Calibri" w:cs="Times New Roman"/>
                <w:b/>
                <w:bCs/>
                <w:color w:val="000000"/>
                <w:kern w:val="0"/>
                <w:sz w:val="24"/>
                <w:szCs w:val="24"/>
                <w:lang w:eastAsia="en-US"/>
                <w14:ligatures w14:val="none"/>
              </w:rPr>
            </w:pPr>
            <w:r w:rsidRPr="004E479B">
              <w:rPr>
                <w:rFonts w:ascii="Calibri" w:eastAsia="Times New Roman" w:hAnsi="Calibri" w:cs="Times New Roman"/>
                <w:b/>
                <w:bCs/>
                <w:color w:val="000000"/>
                <w:kern w:val="0"/>
                <w:sz w:val="24"/>
                <w:szCs w:val="24"/>
                <w:lang w:eastAsia="en-US"/>
                <w14:ligatures w14:val="none"/>
              </w:rPr>
              <w:t>Key</w:t>
            </w:r>
          </w:p>
        </w:tc>
      </w:tr>
      <w:tr w:rsidR="00334C7D"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ADMINISTRATOR</w:t>
            </w:r>
          </w:p>
        </w:tc>
        <w:tc>
          <w:tcPr>
            <w:tcW w:w="2336" w:type="dxa"/>
            <w:tcBorders>
              <w:top w:val="nil"/>
              <w:left w:val="nil"/>
              <w:bottom w:val="nil"/>
              <w:right w:val="nil"/>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r w:rsidR="00316B32">
              <w:rPr>
                <w:rFonts w:ascii="Calibri" w:eastAsia="Times New Roman" w:hAnsi="Calibri" w:cs="Times New Roman"/>
                <w:color w:val="000000"/>
                <w:kern w:val="0"/>
                <w:lang w:eastAsia="en-US"/>
                <w14:ligatures w14:val="none"/>
              </w:rPr>
              <w:t>/ FOREIGN</w:t>
            </w:r>
          </w:p>
        </w:tc>
      </w:tr>
      <w:tr w:rsidR="00334C7D"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ADMIN_TOKENS</w:t>
            </w:r>
          </w:p>
        </w:tc>
        <w:tc>
          <w:tcPr>
            <w:tcW w:w="1578" w:type="dxa"/>
            <w:tcBorders>
              <w:top w:val="nil"/>
              <w:left w:val="single" w:sz="4" w:space="0" w:color="auto"/>
              <w:bottom w:val="nil"/>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34C7D"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ADMIN_LOGONAME</w:t>
            </w:r>
          </w:p>
        </w:tc>
        <w:tc>
          <w:tcPr>
            <w:tcW w:w="1578" w:type="dxa"/>
            <w:tcBorders>
              <w:top w:val="nil"/>
              <w:left w:val="single" w:sz="4" w:space="0" w:color="auto"/>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34C7D"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hideMark/>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ADMIN_SECURITYCODE</w:t>
            </w:r>
          </w:p>
        </w:tc>
        <w:tc>
          <w:tcPr>
            <w:tcW w:w="1578" w:type="dxa"/>
            <w:tcBorders>
              <w:top w:val="nil"/>
              <w:left w:val="single" w:sz="4" w:space="0" w:color="auto"/>
              <w:right w:val="single" w:sz="4" w:space="0" w:color="auto"/>
            </w:tcBorders>
            <w:shd w:val="clear" w:color="000000" w:fill="DAEEF3"/>
            <w:noWrap/>
            <w:vAlign w:val="bottom"/>
          </w:tcPr>
          <w:p w:rsidR="00334C7D"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34C7D" w:rsidRPr="004E479B" w:rsidRDefault="00334C7D"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0B2698" w:rsidRPr="004E479B" w:rsidTr="000B2698">
        <w:trPr>
          <w:trHeight w:val="300"/>
          <w:jc w:val="center"/>
        </w:trPr>
        <w:tc>
          <w:tcPr>
            <w:tcW w:w="1941" w:type="dxa"/>
            <w:tcBorders>
              <w:top w:val="nil"/>
              <w:left w:val="single" w:sz="4" w:space="0" w:color="auto"/>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top w:val="nil"/>
              <w:left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ADMIN_USERNAME</w:t>
            </w:r>
          </w:p>
        </w:tc>
        <w:tc>
          <w:tcPr>
            <w:tcW w:w="1578" w:type="dxa"/>
            <w:tcBorders>
              <w:top w:val="nil"/>
              <w:left w:val="single" w:sz="4" w:space="0" w:color="auto"/>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0B2698" w:rsidRPr="004E479B" w:rsidTr="000B2698">
        <w:trPr>
          <w:trHeight w:val="300"/>
          <w:jc w:val="center"/>
        </w:trPr>
        <w:tc>
          <w:tcPr>
            <w:tcW w:w="1941" w:type="dxa"/>
            <w:tcBorders>
              <w:left w:val="single" w:sz="4" w:space="0" w:color="auto"/>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left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ADMIN_PASSWORD</w:t>
            </w:r>
          </w:p>
        </w:tc>
        <w:tc>
          <w:tcPr>
            <w:tcW w:w="1578" w:type="dxa"/>
            <w:tcBorders>
              <w:left w:val="single" w:sz="4" w:space="0" w:color="auto"/>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bookmarkStart w:id="19" w:name="_GoBack"/>
            <w:bookmarkEnd w:id="19"/>
          </w:p>
        </w:tc>
        <w:tc>
          <w:tcPr>
            <w:tcW w:w="2101" w:type="dxa"/>
            <w:tcBorders>
              <w:left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316B32" w:rsidRPr="004E479B" w:rsidTr="000B2698">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AUTHORIZATIONS</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AUTH_ID</w:t>
            </w:r>
          </w:p>
        </w:tc>
        <w:tc>
          <w:tcPr>
            <w:tcW w:w="1578"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8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SENDER_ID</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single" w:sz="4" w:space="0" w:color="auto"/>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LIST_NAME</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VARCHAR(50)</w:t>
            </w:r>
          </w:p>
        </w:tc>
        <w:tc>
          <w:tcPr>
            <w:tcW w:w="1242"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w:t>
            </w:r>
          </w:p>
        </w:tc>
        <w:tc>
          <w:tcPr>
            <w:tcW w:w="2336" w:type="dxa"/>
            <w:tcBorders>
              <w:top w:val="nil"/>
              <w:left w:val="nil"/>
              <w:bottom w:val="nil"/>
              <w:right w:val="nil"/>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SENDER_ID</w:t>
            </w:r>
          </w:p>
        </w:tc>
        <w:tc>
          <w:tcPr>
            <w:tcW w:w="1578"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SENDER_EMAIL</w:t>
            </w:r>
          </w:p>
        </w:tc>
        <w:tc>
          <w:tcPr>
            <w:tcW w:w="1578"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VARCHAR(30)</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0B2698"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c>
          <w:tcPr>
            <w:tcW w:w="2336" w:type="dxa"/>
            <w:tcBorders>
              <w:top w:val="nil"/>
              <w:left w:val="nil"/>
              <w:bottom w:val="nil"/>
              <w:right w:val="nil"/>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SENDER_PASSWORD</w:t>
            </w:r>
          </w:p>
        </w:tc>
        <w:tc>
          <w:tcPr>
            <w:tcW w:w="1578" w:type="dxa"/>
            <w:tcBorders>
              <w:top w:val="nil"/>
              <w:left w:val="single" w:sz="4" w:space="0" w:color="auto"/>
              <w:bottom w:val="nil"/>
              <w:right w:val="single" w:sz="4" w:space="0" w:color="auto"/>
            </w:tcBorders>
            <w:shd w:val="clear" w:color="000000" w:fill="DAEEF3"/>
            <w:noWrap/>
            <w:vAlign w:val="bottom"/>
          </w:tcPr>
          <w:p w:rsidR="000B2698"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tcPr>
          <w:p w:rsidR="000B2698" w:rsidRPr="004E479B" w:rsidRDefault="000B2698" w:rsidP="003E5C30">
            <w:pPr>
              <w:spacing w:after="0"/>
              <w:ind w:left="0" w:right="0"/>
              <w:rPr>
                <w:rFonts w:ascii="Calibri" w:eastAsia="Times New Roman" w:hAnsi="Calibri" w:cs="Times New Roman"/>
                <w:color w:val="000000"/>
                <w:kern w:val="0"/>
                <w:lang w:eastAsia="en-US"/>
                <w14:ligatures w14:val="none"/>
              </w:rPr>
            </w:pPr>
          </w:p>
        </w:tc>
      </w:tr>
      <w:tr w:rsidR="00316B32" w:rsidRPr="004E479B" w:rsidTr="00C92516">
        <w:trPr>
          <w:trHeight w:val="300"/>
          <w:jc w:val="center"/>
        </w:trPr>
        <w:tc>
          <w:tcPr>
            <w:tcW w:w="1941"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SUBSCRIPTION</w:t>
            </w:r>
          </w:p>
        </w:tc>
        <w:tc>
          <w:tcPr>
            <w:tcW w:w="2336" w:type="dxa"/>
            <w:tcBorders>
              <w:top w:val="single" w:sz="4" w:space="0" w:color="auto"/>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SUB_ID</w:t>
            </w:r>
          </w:p>
        </w:tc>
        <w:tc>
          <w:tcPr>
            <w:tcW w:w="1578" w:type="dxa"/>
            <w:tcBorders>
              <w:top w:val="single" w:sz="4" w:space="0" w:color="auto"/>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single" w:sz="4" w:space="0" w:color="auto"/>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single" w:sz="4" w:space="0" w:color="auto"/>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LIST_ID</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FOREIGN</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USERS</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USER_ID</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INT</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PRIMARY</w:t>
            </w:r>
          </w:p>
        </w:tc>
      </w:tr>
      <w:tr w:rsidR="00316B32" w:rsidRPr="004E479B" w:rsidTr="00C92516">
        <w:trPr>
          <w:trHeight w:val="300"/>
          <w:jc w:val="center"/>
        </w:trPr>
        <w:tc>
          <w:tcPr>
            <w:tcW w:w="1941" w:type="dxa"/>
            <w:tcBorders>
              <w:top w:val="nil"/>
              <w:left w:val="single" w:sz="4" w:space="0" w:color="auto"/>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USER_FNAME</w:t>
            </w:r>
          </w:p>
        </w:tc>
        <w:tc>
          <w:tcPr>
            <w:tcW w:w="1578" w:type="dxa"/>
            <w:tcBorders>
              <w:top w:val="nil"/>
              <w:left w:val="single" w:sz="4" w:space="0" w:color="auto"/>
              <w:bottom w:val="nil"/>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USER_LNAME</w:t>
            </w:r>
          </w:p>
        </w:tc>
        <w:tc>
          <w:tcPr>
            <w:tcW w:w="1578" w:type="dxa"/>
            <w:tcBorders>
              <w:top w:val="nil"/>
              <w:left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VARCHAR(20)</w:t>
            </w:r>
          </w:p>
        </w:tc>
        <w:tc>
          <w:tcPr>
            <w:tcW w:w="1242" w:type="dxa"/>
            <w:tcBorders>
              <w:top w:val="nil"/>
              <w:left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r w:rsidR="00316B32" w:rsidRPr="004E479B" w:rsidTr="00C92516">
        <w:trPr>
          <w:trHeight w:val="300"/>
          <w:jc w:val="center"/>
        </w:trPr>
        <w:tc>
          <w:tcPr>
            <w:tcW w:w="1941" w:type="dxa"/>
            <w:tcBorders>
              <w:top w:val="nil"/>
              <w:left w:val="single" w:sz="4" w:space="0" w:color="auto"/>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c>
          <w:tcPr>
            <w:tcW w:w="2336" w:type="dxa"/>
            <w:tcBorders>
              <w:top w:val="nil"/>
              <w:left w:val="nil"/>
              <w:bottom w:val="single" w:sz="4" w:space="0" w:color="auto"/>
              <w:right w:val="nil"/>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USER_PHONE</w:t>
            </w:r>
          </w:p>
        </w:tc>
        <w:tc>
          <w:tcPr>
            <w:tcW w:w="1578" w:type="dxa"/>
            <w:tcBorders>
              <w:top w:val="nil"/>
              <w:left w:val="single" w:sz="4" w:space="0" w:color="auto"/>
              <w:bottom w:val="single" w:sz="4" w:space="0" w:color="auto"/>
              <w:right w:val="single" w:sz="4" w:space="0" w:color="auto"/>
            </w:tcBorders>
            <w:shd w:val="clear" w:color="000000" w:fill="DAEEF3"/>
            <w:noWrap/>
            <w:vAlign w:val="bottom"/>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CHAR(10)</w:t>
            </w:r>
          </w:p>
        </w:tc>
        <w:tc>
          <w:tcPr>
            <w:tcW w:w="1242"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REQUIRED</w:t>
            </w:r>
          </w:p>
        </w:tc>
        <w:tc>
          <w:tcPr>
            <w:tcW w:w="2101" w:type="dxa"/>
            <w:tcBorders>
              <w:top w:val="nil"/>
              <w:left w:val="nil"/>
              <w:bottom w:val="single" w:sz="4" w:space="0" w:color="auto"/>
              <w:right w:val="single" w:sz="4" w:space="0" w:color="auto"/>
            </w:tcBorders>
            <w:shd w:val="clear" w:color="000000" w:fill="DAEEF3"/>
            <w:noWrap/>
            <w:vAlign w:val="bottom"/>
            <w:hideMark/>
          </w:tcPr>
          <w:p w:rsidR="00316B32" w:rsidRPr="004E479B" w:rsidRDefault="00316B32" w:rsidP="003E5C30">
            <w:pPr>
              <w:spacing w:after="0"/>
              <w:ind w:left="0" w:right="0"/>
              <w:rPr>
                <w:rFonts w:ascii="Calibri" w:eastAsia="Times New Roman" w:hAnsi="Calibri" w:cs="Times New Roman"/>
                <w:color w:val="000000"/>
                <w:kern w:val="0"/>
                <w:lang w:eastAsia="en-US"/>
                <w14:ligatures w14:val="none"/>
              </w:rPr>
            </w:pPr>
            <w:r w:rsidRPr="004E479B">
              <w:rPr>
                <w:rFonts w:ascii="Calibri" w:eastAsia="Times New Roman" w:hAnsi="Calibri" w:cs="Times New Roman"/>
                <w:color w:val="000000"/>
                <w:kern w:val="0"/>
                <w:lang w:eastAsia="en-US"/>
                <w14:ligatures w14:val="none"/>
              </w:rPr>
              <w:t> </w:t>
            </w:r>
          </w:p>
        </w:tc>
      </w:tr>
    </w:tbl>
    <w:p w:rsidR="00334C7D" w:rsidRDefault="00334C7D" w:rsidP="00785F46">
      <w:pPr>
        <w:ind w:left="0"/>
      </w:pPr>
    </w:p>
    <w:p w:rsidR="00785F46" w:rsidRDefault="00785F46">
      <w:pPr>
        <w:spacing w:after="240" w:line="252" w:lineRule="auto"/>
        <w:ind w:left="0" w:right="0"/>
      </w:pPr>
      <w:r>
        <w:br w:type="page"/>
      </w:r>
    </w:p>
    <w:p w:rsidR="00785F46" w:rsidRDefault="00920E2A" w:rsidP="00785F46">
      <w:pPr>
        <w:pStyle w:val="Title"/>
      </w:pPr>
      <w:bookmarkStart w:id="20" w:name="_Toc437440074"/>
      <w:r>
        <w:lastRenderedPageBreak/>
        <w:t xml:space="preserve">DATABSE </w:t>
      </w:r>
      <w:r w:rsidR="00785F46">
        <w:t>SQL STATEMENTS</w:t>
      </w:r>
      <w:bookmarkEnd w:id="20"/>
    </w:p>
    <w:p w:rsidR="002854B1" w:rsidRDefault="002854B1" w:rsidP="005D26E7">
      <w:pPr>
        <w:pStyle w:val="Heading1"/>
      </w:pPr>
    </w:p>
    <w:p w:rsidR="005D26E7" w:rsidRDefault="005D26E7" w:rsidP="005D26E7">
      <w:pPr>
        <w:pStyle w:val="Heading1"/>
      </w:pPr>
      <w:bookmarkStart w:id="21" w:name="_Toc437440075"/>
      <w:r>
        <w:t>TABLE CREATION</w:t>
      </w:r>
      <w:bookmarkEnd w:id="21"/>
    </w:p>
    <w:p w:rsidR="005D26E7" w:rsidRPr="00785F46" w:rsidRDefault="005D26E7" w:rsidP="005D26E7">
      <w:r w:rsidRPr="00785F46">
        <w:t xml:space="preserve">CREATE TABLE </w:t>
      </w:r>
      <w:proofErr w:type="gramStart"/>
      <w:r w:rsidRPr="00785F46">
        <w:t>USERS(</w:t>
      </w:r>
      <w:proofErr w:type="gramEnd"/>
    </w:p>
    <w:p w:rsidR="005D26E7" w:rsidRPr="00785F46" w:rsidRDefault="005D26E7" w:rsidP="005D26E7">
      <w:r w:rsidRPr="00785F46">
        <w:t>USER_ID INT UNIQUE NOT NULL,</w:t>
      </w:r>
    </w:p>
    <w:p w:rsidR="005D26E7" w:rsidRPr="00785F46" w:rsidRDefault="005D26E7" w:rsidP="005D26E7">
      <w:r w:rsidRPr="00785F46">
        <w:t xml:space="preserve">USER_FNAME </w:t>
      </w:r>
      <w:proofErr w:type="gramStart"/>
      <w:r w:rsidRPr="00785F46">
        <w:t>VARCHAR(</w:t>
      </w:r>
      <w:proofErr w:type="gramEnd"/>
      <w:r w:rsidRPr="00785F46">
        <w:t>20) NOT NULL,</w:t>
      </w:r>
    </w:p>
    <w:p w:rsidR="005D26E7" w:rsidRPr="00785F46" w:rsidRDefault="005D26E7" w:rsidP="005D26E7">
      <w:r w:rsidRPr="00785F46">
        <w:t xml:space="preserve">USER_LNAME </w:t>
      </w:r>
      <w:proofErr w:type="gramStart"/>
      <w:r w:rsidRPr="00785F46">
        <w:t>VARCHAR(</w:t>
      </w:r>
      <w:proofErr w:type="gramEnd"/>
      <w:r w:rsidRPr="00785F46">
        <w:t>20) NOT NULL,</w:t>
      </w:r>
    </w:p>
    <w:p w:rsidR="005D26E7" w:rsidRPr="00785F46" w:rsidRDefault="005D26E7" w:rsidP="005D26E7">
      <w:r w:rsidRPr="00785F46">
        <w:t xml:space="preserve">USER_PHONE </w:t>
      </w:r>
      <w:proofErr w:type="gramStart"/>
      <w:r w:rsidRPr="00785F46">
        <w:t>CHAR(</w:t>
      </w:r>
      <w:proofErr w:type="gramEnd"/>
      <w:r w:rsidRPr="00785F46">
        <w:t>10) NOT NULL,</w:t>
      </w:r>
    </w:p>
    <w:p w:rsidR="005D26E7" w:rsidRPr="00785F46" w:rsidRDefault="005D26E7" w:rsidP="005D26E7"/>
    <w:p w:rsidR="005D26E7" w:rsidRPr="00785F46" w:rsidRDefault="005D26E7" w:rsidP="005D26E7">
      <w:r w:rsidRPr="00785F46">
        <w:t>PRIMARY KEY (USER_ID)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ADMINISTRATOR(</w:t>
      </w:r>
      <w:proofErr w:type="gramEnd"/>
    </w:p>
    <w:p w:rsidR="005D26E7" w:rsidRPr="00785F46" w:rsidRDefault="005D26E7" w:rsidP="005D26E7">
      <w:r w:rsidRPr="00785F46">
        <w:t>USER_ID INT UNIQUE NOT NULL,</w:t>
      </w:r>
    </w:p>
    <w:p w:rsidR="005D26E7" w:rsidRPr="00785F46" w:rsidRDefault="005D26E7" w:rsidP="005D26E7">
      <w:r w:rsidRPr="00785F46">
        <w:t>ADMIN_TOKENS INT NOT NULL,</w:t>
      </w:r>
    </w:p>
    <w:p w:rsidR="005D26E7" w:rsidRPr="00785F46" w:rsidRDefault="005D26E7" w:rsidP="005D26E7">
      <w:r w:rsidRPr="00785F46">
        <w:t xml:space="preserve">ADMIN_LOGONAME </w:t>
      </w:r>
      <w:proofErr w:type="gramStart"/>
      <w:r w:rsidRPr="00785F46">
        <w:t>VARCHAR(</w:t>
      </w:r>
      <w:proofErr w:type="gramEnd"/>
      <w:r w:rsidRPr="00785F46">
        <w:t>50) NOT NULL,</w:t>
      </w:r>
    </w:p>
    <w:p w:rsidR="005D26E7" w:rsidRPr="00785F46" w:rsidRDefault="005D26E7" w:rsidP="005D26E7">
      <w:r w:rsidRPr="00785F46">
        <w:t xml:space="preserve">ADMIN_SECURITYCODE </w:t>
      </w:r>
      <w:proofErr w:type="gramStart"/>
      <w:r w:rsidRPr="00785F46">
        <w:t>VARCHAR(</w:t>
      </w:r>
      <w:proofErr w:type="gramEnd"/>
      <w:r w:rsidRPr="00785F46">
        <w:t>50) NOT NULL,</w:t>
      </w:r>
    </w:p>
    <w:p w:rsidR="005D26E7" w:rsidRPr="00785F46" w:rsidRDefault="005D26E7" w:rsidP="005D26E7"/>
    <w:p w:rsidR="005D26E7" w:rsidRPr="00785F46" w:rsidRDefault="005D26E7" w:rsidP="005D26E7">
      <w:r w:rsidRPr="00785F46">
        <w:t>PRIMARY KEY (USER_ID),</w:t>
      </w:r>
    </w:p>
    <w:p w:rsidR="005D26E7" w:rsidRPr="00785F46" w:rsidRDefault="005D26E7" w:rsidP="005D26E7">
      <w:r w:rsidRPr="00785F46">
        <w:t xml:space="preserve">FOREIGN KEY (USER_ID) REFERENCES </w:t>
      </w:r>
      <w:proofErr w:type="gramStart"/>
      <w:r w:rsidRPr="00785F46">
        <w:t>USERS(</w:t>
      </w:r>
      <w:proofErr w:type="gramEnd"/>
      <w:r w:rsidRPr="00785F46">
        <w:t>USER_ID)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LIST(</w:t>
      </w:r>
      <w:proofErr w:type="gramEnd"/>
    </w:p>
    <w:p w:rsidR="005D26E7" w:rsidRPr="00785F46" w:rsidRDefault="005D26E7" w:rsidP="005D26E7">
      <w:r w:rsidRPr="00785F46">
        <w:t>LIST_ID INT UNIQUE NOT NULL,</w:t>
      </w:r>
    </w:p>
    <w:p w:rsidR="005D26E7" w:rsidRPr="00785F46" w:rsidRDefault="005D26E7" w:rsidP="005D26E7">
      <w:r w:rsidRPr="00785F46">
        <w:t xml:space="preserve">LIST_NAME </w:t>
      </w:r>
      <w:proofErr w:type="gramStart"/>
      <w:r w:rsidRPr="00785F46">
        <w:t>VARCHAR(</w:t>
      </w:r>
      <w:proofErr w:type="gramEnd"/>
      <w:r w:rsidRPr="00785F46">
        <w:t>50) NOT NULL,</w:t>
      </w:r>
    </w:p>
    <w:p w:rsidR="005D26E7" w:rsidRPr="00785F46" w:rsidRDefault="005D26E7" w:rsidP="005D26E7"/>
    <w:p w:rsidR="005D26E7" w:rsidRPr="00785F46" w:rsidRDefault="005D26E7" w:rsidP="005D26E7">
      <w:r w:rsidRPr="00785F46">
        <w:t>PRIMARY KEY (LIST_ID)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SUBSCRIPTION(</w:t>
      </w:r>
      <w:proofErr w:type="gramEnd"/>
    </w:p>
    <w:p w:rsidR="005D26E7" w:rsidRPr="00785F46" w:rsidRDefault="005D26E7" w:rsidP="005D26E7">
      <w:r w:rsidRPr="00785F46">
        <w:t>SUB_ID INT UNIQUE NOT NULL,</w:t>
      </w:r>
    </w:p>
    <w:p w:rsidR="005D26E7" w:rsidRPr="00785F46" w:rsidRDefault="005D26E7" w:rsidP="005D26E7">
      <w:r w:rsidRPr="00785F46">
        <w:t>USER_ID INT NOT NULL,</w:t>
      </w:r>
    </w:p>
    <w:p w:rsidR="005D26E7" w:rsidRPr="00785F46" w:rsidRDefault="005D26E7" w:rsidP="005D26E7">
      <w:r w:rsidRPr="00785F46">
        <w:t>LIST_ID INT NOT NULL,</w:t>
      </w:r>
    </w:p>
    <w:p w:rsidR="005D26E7" w:rsidRPr="00785F46" w:rsidRDefault="005D26E7" w:rsidP="005D26E7"/>
    <w:p w:rsidR="005D26E7" w:rsidRPr="00785F46" w:rsidRDefault="005D26E7" w:rsidP="005D26E7">
      <w:r w:rsidRPr="00785F46">
        <w:t>PRIMARY KEY (SUB_ID),</w:t>
      </w:r>
    </w:p>
    <w:p w:rsidR="005D26E7" w:rsidRPr="00785F46" w:rsidRDefault="005D26E7" w:rsidP="005D26E7">
      <w:r w:rsidRPr="00785F46">
        <w:t xml:space="preserve">FOREIGN KEY (USER_ID) REFERENCES </w:t>
      </w:r>
      <w:proofErr w:type="gramStart"/>
      <w:r w:rsidRPr="00785F46">
        <w:t>USERS(</w:t>
      </w:r>
      <w:proofErr w:type="gramEnd"/>
      <w:r w:rsidRPr="00785F46">
        <w:t>USER_ID),</w:t>
      </w:r>
    </w:p>
    <w:p w:rsidR="005D26E7" w:rsidRPr="00785F46" w:rsidRDefault="005D26E7" w:rsidP="005D26E7">
      <w:r w:rsidRPr="00785F46">
        <w:t xml:space="preserve">FOREIGN KEY (LIST_ID) REFERENCES </w:t>
      </w:r>
      <w:proofErr w:type="gramStart"/>
      <w:r w:rsidRPr="00785F46">
        <w:t>LIST(</w:t>
      </w:r>
      <w:proofErr w:type="gramEnd"/>
      <w:r w:rsidRPr="00785F46">
        <w:t>LIST_ID)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SENDER(</w:t>
      </w:r>
      <w:proofErr w:type="gramEnd"/>
    </w:p>
    <w:p w:rsidR="005D26E7" w:rsidRPr="00785F46" w:rsidRDefault="005D26E7" w:rsidP="005D26E7">
      <w:r w:rsidRPr="00785F46">
        <w:t>SENDER_ID INT UNIQUE NOT NULL,</w:t>
      </w:r>
    </w:p>
    <w:p w:rsidR="005D26E7" w:rsidRPr="00785F46" w:rsidRDefault="005D26E7" w:rsidP="005D26E7">
      <w:r w:rsidRPr="00785F46">
        <w:t xml:space="preserve">SENDER_EMAIL </w:t>
      </w:r>
      <w:proofErr w:type="gramStart"/>
      <w:r w:rsidRPr="00785F46">
        <w:t>VARCHAR(</w:t>
      </w:r>
      <w:proofErr w:type="gramEnd"/>
      <w:r w:rsidRPr="00785F46">
        <w:t>30) NOT NULL,</w:t>
      </w:r>
    </w:p>
    <w:p w:rsidR="005D26E7" w:rsidRPr="00785F46" w:rsidRDefault="005D26E7" w:rsidP="005D26E7"/>
    <w:p w:rsidR="005D26E7" w:rsidRPr="00785F46" w:rsidRDefault="005D26E7" w:rsidP="005D26E7">
      <w:r w:rsidRPr="00785F46">
        <w:t>PRIMARY KEY (SENDER_ID)</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CREATE TABLE </w:t>
      </w:r>
      <w:proofErr w:type="gramStart"/>
      <w:r w:rsidRPr="00785F46">
        <w:t>AUTHORIZATIONS(</w:t>
      </w:r>
      <w:proofErr w:type="gramEnd"/>
    </w:p>
    <w:p w:rsidR="005D26E7" w:rsidRPr="00785F46" w:rsidRDefault="005D26E7" w:rsidP="005D26E7">
      <w:r w:rsidRPr="00785F46">
        <w:t>AUTH_ID INT UNIQUE NOT NULL,</w:t>
      </w:r>
    </w:p>
    <w:p w:rsidR="005D26E7" w:rsidRPr="00785F46" w:rsidRDefault="005D26E7" w:rsidP="005D26E7">
      <w:r w:rsidRPr="00785F46">
        <w:t>LIST_ID INT NOT NULL,</w:t>
      </w:r>
    </w:p>
    <w:p w:rsidR="005D26E7" w:rsidRPr="00785F46" w:rsidRDefault="005D26E7" w:rsidP="005D26E7">
      <w:r w:rsidRPr="00785F46">
        <w:t>SENDER_ID INT NOT NULL,</w:t>
      </w:r>
    </w:p>
    <w:p w:rsidR="005D26E7" w:rsidRPr="00785F46" w:rsidRDefault="005D26E7" w:rsidP="005D26E7"/>
    <w:p w:rsidR="005D26E7" w:rsidRPr="00785F46" w:rsidRDefault="005D26E7" w:rsidP="005D26E7">
      <w:r w:rsidRPr="00785F46">
        <w:t>PRIMARY KEY (AUTH_ID),</w:t>
      </w:r>
    </w:p>
    <w:p w:rsidR="005D26E7" w:rsidRPr="00785F46" w:rsidRDefault="005D26E7" w:rsidP="005D26E7">
      <w:r w:rsidRPr="00785F46">
        <w:t xml:space="preserve">FOREIGN KEY (LIST_ID) REFERENCES </w:t>
      </w:r>
      <w:proofErr w:type="gramStart"/>
      <w:r w:rsidRPr="00785F46">
        <w:t>LIST(</w:t>
      </w:r>
      <w:proofErr w:type="gramEnd"/>
      <w:r w:rsidRPr="00785F46">
        <w:t>LIST_ID),</w:t>
      </w:r>
    </w:p>
    <w:p w:rsidR="005D26E7" w:rsidRPr="00785F46" w:rsidRDefault="005D26E7" w:rsidP="005D26E7">
      <w:r w:rsidRPr="00785F46">
        <w:t xml:space="preserve">FOREIGN KEY (SENDER_ID) REFERENCES </w:t>
      </w:r>
      <w:proofErr w:type="gramStart"/>
      <w:r w:rsidRPr="00785F46">
        <w:t>SENDER(</w:t>
      </w:r>
      <w:proofErr w:type="gramEnd"/>
      <w:r w:rsidRPr="00785F46">
        <w:t>SENDER_ID)</w:t>
      </w:r>
    </w:p>
    <w:p w:rsidR="005D26E7" w:rsidRPr="00785F46" w:rsidRDefault="005D26E7" w:rsidP="005D26E7">
      <w:r w:rsidRPr="00785F46">
        <w:t>);</w:t>
      </w:r>
    </w:p>
    <w:p w:rsidR="005D26E7" w:rsidRDefault="005D26E7" w:rsidP="005D26E7">
      <w:pPr>
        <w:ind w:left="0"/>
      </w:pPr>
    </w:p>
    <w:p w:rsidR="005D26E7" w:rsidRDefault="005D26E7" w:rsidP="005D26E7">
      <w:pPr>
        <w:pStyle w:val="Heading1"/>
      </w:pPr>
      <w:bookmarkStart w:id="22" w:name="_Toc437440076"/>
      <w:r>
        <w:t>DATA INSERTION</w:t>
      </w:r>
      <w:bookmarkEnd w:id="22"/>
    </w:p>
    <w:p w:rsidR="005D26E7" w:rsidRPr="00785F46" w:rsidRDefault="005D26E7" w:rsidP="005D26E7">
      <w:r w:rsidRPr="00785F46">
        <w:t xml:space="preserve">INSERT INTO </w:t>
      </w:r>
      <w:proofErr w:type="gramStart"/>
      <w:r w:rsidRPr="00785F46">
        <w:t>USERS(</w:t>
      </w:r>
      <w:proofErr w:type="gramEnd"/>
      <w:r w:rsidRPr="00785F46">
        <w:t xml:space="preserve">USER_ID,USER_FNAME,USER_LNAME,USER_PHONE) </w:t>
      </w:r>
    </w:p>
    <w:p w:rsidR="005D26E7" w:rsidRPr="00785F46" w:rsidRDefault="005D26E7" w:rsidP="005D26E7">
      <w:r w:rsidRPr="00785F46">
        <w:t>VALUES (0,'Lamar','Rodgers','3281763886'),(1,'Tashya','Griffith','3878693363'),(2,'Echo','Sims','7036598094'),(3,'Cassidy','Mitchell','3728051597'),(4,'Signe','Miles','5353534416'),(5,'Fleur','Henderson','8786273576'),(6,'Juliet','Buck','5562156285'),(7,'Melinda','Melton','4239725073'),(8,'Amir','Tucker','7605313408'),(9,'Lareina','Austin','1311013540'),(10,'Clementine','Beasley','5448144124'),(11,'Alice','Figueroa','1979075262'),(12,'Florence','Hardy','9991881621'),(13,'Miranda','Marshall','4355559997'),(14,'Gray','Montoya','9217741224'),(15,'Charlotte','Conley','1757792725'),(16,'Sonya','Wilson','2857899183'),(17,'Mira','Ayers','9991608560'),(18,'Zoe','Strong','4707139747'),(19,'Shea','Osborne','9977149890'),(20,'Chantale','Newton','4516821700'),(21,'Aretha','Cameron','4043331868'),(22,'Ruby','Washington','7509160764'),(23,'Leilani','Jensen','4915654438'),(24,'Ciara','Tucker','6235401497'),(25,'Marcia','Oconnor','4031223907'),(26,'Neve','Key','6093873848'),(27,'Jamalia','Garza','7865590442'),(28,'Todd','Keith','2447028399'),(29,'Tana','Cote','8735517003'),(30,'Conan','Mcdonald','5377350659'),(31,'Kieran','Olson','5808790301'),(3</w:t>
      </w:r>
      <w:r w:rsidRPr="00785F46">
        <w:lastRenderedPageBreak/>
        <w:t>2,'Daquan','Guerra','6678879734'),(33,'Evelyn','Singleton','4937834966'),(34,'Elliott','Torres','1677124269'),(35,'Brennan','Graham','4719343621'),(36,'Lillith','Knox','8553662283'),(37,'Maia','Floyd','9636619347'),(38,'Ferris','Holden','3419882142'),(39,'Rigel','Miranda','5971743681'),(40,'Malachi','Faulkner','5164588421'),(41,'Lysandra','Casey','1033034996'),(42,'Xyla','Mcfadden','1702261221'),(43,'Dale','Zimmerman','9298358224'),(44,'Drew','Sanders','9475763890'),(45,'Beverly','Mueller','8936483384'),(46,'Sawyer','Maxwell','4978856158'),(47,'Jillian','Waters','7446029350'),(48,'Sage','Hernandez','9664570556'),(49,'Zeph','Dean','4269191867'),(50,'Barry','Torres','7871059211'),(51,'Whitney','Hood','2095318191'),(52,'Deirdre','Sweet','5966091940'),(53,'Lisandra','Williams','2308050125'),(54,'Orlando','Blevins','8175284733'),(55,'Victoria','Yates','6612132375'),(56,'Portia','Houston','1016319164'),(57,'Petra','Weeks','1076286770'),(58,'Garrett','Freeman','5963925737'),(59,'Meghan','Boyd','4059065995'),(60,'Deborah','Porter','1187213667'),(61,'Leonard','Combs','1418917924'),(62,'Fulton','Noel','1307673549'),(63,'Beatrice','Maxwell','8703776611'),(64,'Deacon','Acevedo','2922112042'),(65,'Mercedes','Ewing','4222743137'),(66,'Raya','Strickland','2848152778'),(67,'Wendy','King','5057335493'),(68,'Donna','Mack','2827489012'),(69,'Laith','Patton','8279138708'),(70,'Jescie','Kelley','6135479892'),(71,'Tiger','Bonner','6546881085'),(72,'Idona','Simpson','4225231902'),(73,'Darrel','Manning','6499675023'),(74,'Aiko','Brennan','6674597016'),(75,'Nadine','Drake','8513947266'),(76,'Indira','Keller','8827375121'),(77,'Salvador','Barrera','3064789405'),(78,'Shay','Mills','8009740504'),(79,'Imani','Black','6749266112'),(80,'Ila','Vazquez','6143501236'),(81,'Graiden','Finch','8751436360'),(82,'Avram','Garza','8362202002'),(83,'Maggie','Crawford','8402112243'),(84,'Demetria','Dejesus','9768326045'),(85,'Libby','Gibson','4378619705'),(86,'Calvin','Donaldson','6076403272'),(87,'Shoshana','Evans','8847418917'),(88,'Ivor','Mccoy','2095363905'),(89,'Germane','Callahan','5341719792'),(90,'Elvis','Sharp','5575492929'),(91,'Athena','Knapp','1076878726'),(92,'Kamal','Marsh','4539473938'),(93,'Steel','Farrell','6553867276'),(94,'Madonna','Klein','1882900527'),(95,'Steven','Levine','6621665468'),(96,'Raymond','Harrington','8447145251'),(97,'Lareina','Gibson','6524984428'),(98,'Michael','Mcgee','4915018818'),(99,'Amy','Stout','9815337379')</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LIST(</w:t>
      </w:r>
      <w:proofErr w:type="gramEnd"/>
      <w:r w:rsidRPr="00785F46">
        <w:t>LIST_ID,LIST_NAME)</w:t>
      </w:r>
    </w:p>
    <w:p w:rsidR="005D26E7" w:rsidRPr="00785F46" w:rsidRDefault="005D26E7" w:rsidP="005D26E7">
      <w:r w:rsidRPr="00785F46">
        <w:t>VALUES (0,'School Cancellation/Delays')</w:t>
      </w:r>
      <w:proofErr w:type="gramStart"/>
      <w:r w:rsidRPr="00785F46">
        <w:t>,(</w:t>
      </w:r>
      <w:proofErr w:type="gramEnd"/>
      <w:r w:rsidRPr="00785F46">
        <w:t>1,'Lower School Sports'),(2,'Upper School Sports'),(3,'Lower School General Announcements'),(4,'Upper School General Announcements')</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SUBSCRIPTION(</w:t>
      </w:r>
      <w:proofErr w:type="gramEnd"/>
      <w:r w:rsidRPr="00785F46">
        <w:t>SUB_ID,USER_ID,LIST_ID)</w:t>
      </w:r>
    </w:p>
    <w:p w:rsidR="005D26E7" w:rsidRPr="00785F46" w:rsidRDefault="005D26E7" w:rsidP="005D26E7">
      <w:r w:rsidRPr="00785F46">
        <w:t>VALUES (0,1,1),(1,2,0),(2,3,3),(3,4,0),(4,5,2),(5,6,4),(6,7,3),(7,8,1),(8,9,2),(9,10,3),(10,11,0),(11,12,3),(12,13,2),(13,14,3),(14,15,2),(15,16,1),(16,17,0),(17,18,4),(18,19,0),(19,20,2)</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SENDER(</w:t>
      </w:r>
      <w:proofErr w:type="gramEnd"/>
      <w:r w:rsidRPr="00785F46">
        <w:t>SENDER_ID,SENDER_EMAIL)</w:t>
      </w:r>
    </w:p>
    <w:p w:rsidR="005D26E7" w:rsidRPr="00785F46" w:rsidRDefault="005D26E7" w:rsidP="005D26E7">
      <w:r w:rsidRPr="00785F46">
        <w:t>VALUES (0,'euismod.et.commodo@infelis.com')</w:t>
      </w:r>
      <w:proofErr w:type="gramStart"/>
      <w:r w:rsidRPr="00785F46">
        <w:t>,(</w:t>
      </w:r>
      <w:proofErr w:type="gramEnd"/>
      <w:r w:rsidRPr="00785F46">
        <w:t>1,'at.arcu@faucibusorciluctus.com'),(2,'egestas@mus.com'),(3,'enim@ornareegestas.net'),(4,'Maecenas.libero.est@metus.org')</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AUTHORIZATIONS(</w:t>
      </w:r>
      <w:proofErr w:type="gramEnd"/>
      <w:r w:rsidRPr="00785F46">
        <w:t>AUTH_ID,LIST_ID,SENDER_ID)</w:t>
      </w:r>
    </w:p>
    <w:p w:rsidR="005D26E7" w:rsidRPr="00785F46" w:rsidRDefault="005D26E7" w:rsidP="005D26E7">
      <w:r w:rsidRPr="00785F46">
        <w:t>VALUES (0,0,0),(1,1,1),(2,2,2),(3,3,3),(4,4,4)</w:t>
      </w:r>
    </w:p>
    <w:p w:rsidR="005D26E7" w:rsidRPr="00785F46" w:rsidRDefault="005D26E7" w:rsidP="005D26E7">
      <w:r w:rsidRPr="00785F46">
        <w:t>;</w:t>
      </w:r>
    </w:p>
    <w:p w:rsidR="005D26E7" w:rsidRPr="00785F46" w:rsidRDefault="005D26E7" w:rsidP="005D26E7"/>
    <w:p w:rsidR="005D26E7" w:rsidRPr="00785F46" w:rsidRDefault="005D26E7" w:rsidP="005D26E7">
      <w:r w:rsidRPr="00785F46">
        <w:t xml:space="preserve">INSERT INTO </w:t>
      </w:r>
      <w:proofErr w:type="gramStart"/>
      <w:r w:rsidRPr="00785F46">
        <w:t>ADMINISTRATOR(</w:t>
      </w:r>
      <w:proofErr w:type="gramEnd"/>
      <w:r w:rsidRPr="00785F46">
        <w:t>USER_ID,ADMIN_TOKENS,ADMIN_LOGONAME,ADMIN_SECURITYCODE)</w:t>
      </w:r>
    </w:p>
    <w:p w:rsidR="005D26E7" w:rsidRPr="00785F46" w:rsidRDefault="005D26E7" w:rsidP="005D26E7">
      <w:r w:rsidRPr="00785F46">
        <w:t>VALUES (0</w:t>
      </w:r>
      <w:proofErr w:type="gramStart"/>
      <w:r w:rsidRPr="00785F46">
        <w:t>,5000</w:t>
      </w:r>
      <w:proofErr w:type="gramEnd"/>
      <w:r w:rsidRPr="00785F46">
        <w:t>,'evansville_day_school.jpg','No Code Set')</w:t>
      </w:r>
    </w:p>
    <w:p w:rsidR="005D26E7" w:rsidRDefault="005D26E7" w:rsidP="005D26E7">
      <w:r w:rsidRPr="00785F46">
        <w:t>;</w:t>
      </w:r>
    </w:p>
    <w:p w:rsidR="005D26E7" w:rsidRPr="005D26E7" w:rsidRDefault="005D26E7" w:rsidP="00AE24FE">
      <w:pPr>
        <w:spacing w:after="240" w:line="252" w:lineRule="auto"/>
        <w:ind w:left="0" w:right="0"/>
      </w:pPr>
    </w:p>
    <w:sectPr w:rsidR="005D26E7" w:rsidRPr="005D26E7">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047" w:rsidRDefault="000A6047">
      <w:r>
        <w:separator/>
      </w:r>
    </w:p>
    <w:p w:rsidR="000A6047" w:rsidRDefault="000A6047"/>
  </w:endnote>
  <w:endnote w:type="continuationSeparator" w:id="0">
    <w:p w:rsidR="000A6047" w:rsidRDefault="000A6047">
      <w:r>
        <w:continuationSeparator/>
      </w:r>
    </w:p>
    <w:p w:rsidR="000A6047" w:rsidRDefault="000A6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274871"/>
      <w:docPartObj>
        <w:docPartGallery w:val="Page Numbers (Bottom of Page)"/>
        <w:docPartUnique/>
      </w:docPartObj>
    </w:sdtPr>
    <w:sdtEndPr>
      <w:rPr>
        <w:noProof/>
      </w:rPr>
    </w:sdtEndPr>
    <w:sdtContent>
      <w:p w:rsidR="00B05C23" w:rsidRDefault="00B05C23">
        <w:pPr>
          <w:pStyle w:val="Footer"/>
          <w:jc w:val="right"/>
        </w:pPr>
        <w:r>
          <w:fldChar w:fldCharType="begin"/>
        </w:r>
        <w:r>
          <w:instrText xml:space="preserve"> PAGE   \* MERGEFORMAT </w:instrText>
        </w:r>
        <w:r>
          <w:fldChar w:fldCharType="separate"/>
        </w:r>
        <w:r w:rsidR="000B2698">
          <w:rPr>
            <w:noProof/>
          </w:rPr>
          <w:t>11</w:t>
        </w:r>
        <w:r>
          <w:rPr>
            <w:noProof/>
          </w:rPr>
          <w:fldChar w:fldCharType="end"/>
        </w:r>
      </w:p>
    </w:sdtContent>
  </w:sdt>
  <w:p w:rsidR="006547ED" w:rsidRDefault="006547ED" w:rsidP="008D46D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047" w:rsidRDefault="000A6047">
      <w:r>
        <w:separator/>
      </w:r>
    </w:p>
    <w:p w:rsidR="000A6047" w:rsidRDefault="000A6047"/>
  </w:footnote>
  <w:footnote w:type="continuationSeparator" w:id="0">
    <w:p w:rsidR="000A6047" w:rsidRDefault="000A6047">
      <w:r>
        <w:continuationSeparator/>
      </w:r>
    </w:p>
    <w:p w:rsidR="000A6047" w:rsidRDefault="000A604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760FE"/>
    <w:multiLevelType w:val="hybridMultilevel"/>
    <w:tmpl w:val="7D70AC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AB"/>
    <w:rsid w:val="00086AF6"/>
    <w:rsid w:val="0009449D"/>
    <w:rsid w:val="000A6047"/>
    <w:rsid w:val="000B2698"/>
    <w:rsid w:val="000C20FF"/>
    <w:rsid w:val="000F31C0"/>
    <w:rsid w:val="0010054B"/>
    <w:rsid w:val="00170A50"/>
    <w:rsid w:val="00174F11"/>
    <w:rsid w:val="00255BAE"/>
    <w:rsid w:val="00262B29"/>
    <w:rsid w:val="002854B1"/>
    <w:rsid w:val="002C2857"/>
    <w:rsid w:val="002C34C2"/>
    <w:rsid w:val="00316B32"/>
    <w:rsid w:val="00334C7D"/>
    <w:rsid w:val="00340A3A"/>
    <w:rsid w:val="003E27FA"/>
    <w:rsid w:val="003E5C30"/>
    <w:rsid w:val="00400B84"/>
    <w:rsid w:val="005406CA"/>
    <w:rsid w:val="00552973"/>
    <w:rsid w:val="00575262"/>
    <w:rsid w:val="005A71B8"/>
    <w:rsid w:val="005C445A"/>
    <w:rsid w:val="005D26E7"/>
    <w:rsid w:val="006326D1"/>
    <w:rsid w:val="006547ED"/>
    <w:rsid w:val="006C4023"/>
    <w:rsid w:val="006C6986"/>
    <w:rsid w:val="00775AAB"/>
    <w:rsid w:val="00785F46"/>
    <w:rsid w:val="00791899"/>
    <w:rsid w:val="007A585B"/>
    <w:rsid w:val="008361F2"/>
    <w:rsid w:val="008A14FD"/>
    <w:rsid w:val="008D46D2"/>
    <w:rsid w:val="00920E2A"/>
    <w:rsid w:val="0096559B"/>
    <w:rsid w:val="009F1713"/>
    <w:rsid w:val="009F61FD"/>
    <w:rsid w:val="009F715F"/>
    <w:rsid w:val="00A96AB8"/>
    <w:rsid w:val="00AC0C50"/>
    <w:rsid w:val="00AE24FE"/>
    <w:rsid w:val="00B05C23"/>
    <w:rsid w:val="00C06648"/>
    <w:rsid w:val="00C36FE3"/>
    <w:rsid w:val="00C61995"/>
    <w:rsid w:val="00C71BA0"/>
    <w:rsid w:val="00C92516"/>
    <w:rsid w:val="00D83A0F"/>
    <w:rsid w:val="00D967B0"/>
    <w:rsid w:val="00E071B0"/>
    <w:rsid w:val="00E33D47"/>
    <w:rsid w:val="00E5125B"/>
    <w:rsid w:val="00F76661"/>
    <w:rsid w:val="00FE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249C8F6-E168-4059-982E-DA1066B6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5406CA"/>
    <w:pPr>
      <w:spacing w:after="0"/>
      <w:jc w:val="center"/>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sid w:val="005406CA"/>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8D46D2"/>
    <w:rPr>
      <w:color w:val="F7B615" w:themeColor="hyperlink"/>
      <w:u w:val="single"/>
    </w:rPr>
  </w:style>
  <w:style w:type="paragraph" w:styleId="BalloonText">
    <w:name w:val="Balloon Text"/>
    <w:basedOn w:val="Normal"/>
    <w:link w:val="BalloonTextChar"/>
    <w:uiPriority w:val="99"/>
    <w:semiHidden/>
    <w:unhideWhenUsed/>
    <w:rsid w:val="00920E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E2A"/>
    <w:rPr>
      <w:rFonts w:ascii="Segoe UI" w:hAnsi="Segoe UI" w:cs="Segoe UI"/>
      <w:sz w:val="18"/>
      <w:szCs w:val="18"/>
    </w:rPr>
  </w:style>
  <w:style w:type="paragraph" w:styleId="ListParagraph">
    <w:name w:val="List Paragraph"/>
    <w:basedOn w:val="Normal"/>
    <w:uiPriority w:val="34"/>
    <w:unhideWhenUsed/>
    <w:qFormat/>
    <w:rsid w:val="00AE24FE"/>
    <w:pPr>
      <w:ind w:left="720"/>
      <w:contextualSpacing/>
    </w:pPr>
  </w:style>
  <w:style w:type="paragraph" w:styleId="TOC1">
    <w:name w:val="toc 1"/>
    <w:basedOn w:val="Normal"/>
    <w:next w:val="Normal"/>
    <w:autoRedefine/>
    <w:uiPriority w:val="39"/>
    <w:unhideWhenUsed/>
    <w:rsid w:val="00E5125B"/>
    <w:pPr>
      <w:spacing w:after="100"/>
      <w:ind w:left="0"/>
    </w:pPr>
  </w:style>
  <w:style w:type="paragraph" w:styleId="TOC2">
    <w:name w:val="toc 2"/>
    <w:basedOn w:val="Normal"/>
    <w:next w:val="Normal"/>
    <w:autoRedefine/>
    <w:uiPriority w:val="39"/>
    <w:unhideWhenUsed/>
    <w:rsid w:val="00E512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iwallaby/CS478-RelayEngin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wa\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BB2919CA-7583-4A22-BEAC-3D3A3F45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168</TotalTime>
  <Pages>12</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ommunication Plan</vt:lpstr>
    </vt:vector>
  </TitlesOfParts>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Relay Engine</dc:title>
  <dc:creator>tristan weihmann</dc:creator>
  <cp:keywords/>
  <cp:lastModifiedBy>triwa</cp:lastModifiedBy>
  <cp:revision>149</cp:revision>
  <dcterms:created xsi:type="dcterms:W3CDTF">2015-12-09T19:32:00Z</dcterms:created>
  <dcterms:modified xsi:type="dcterms:W3CDTF">2015-12-09T23:45:00Z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